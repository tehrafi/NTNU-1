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04707" w14:textId="77777777" w:rsidR="008918F2" w:rsidRDefault="00C53AAE">
      <w:pPr>
        <w:pStyle w:val="Overskrift1"/>
      </w:pPr>
      <w:r>
        <w:t>Webteknologi – IT2805</w:t>
      </w:r>
    </w:p>
    <w:p w14:paraId="4DE230AC" w14:textId="7E824D09" w:rsidR="008918F2" w:rsidRDefault="00FD683E" w:rsidP="00FD683E">
      <w:pPr>
        <w:pStyle w:val="Punktmerketliste"/>
        <w:rPr>
          <w:b/>
          <w:sz w:val="36"/>
          <w:u w:val="single"/>
        </w:rPr>
      </w:pPr>
      <w:r w:rsidRPr="00FD683E">
        <w:rPr>
          <w:b/>
          <w:sz w:val="36"/>
          <w:u w:val="single"/>
        </w:rPr>
        <w:t xml:space="preserve">Web </w:t>
      </w:r>
      <w:proofErr w:type="spellStart"/>
      <w:r w:rsidRPr="00FD683E">
        <w:rPr>
          <w:b/>
          <w:sz w:val="36"/>
          <w:u w:val="single"/>
        </w:rPr>
        <w:t>architecture</w:t>
      </w:r>
      <w:proofErr w:type="spellEnd"/>
    </w:p>
    <w:p w14:paraId="107930B5" w14:textId="1CC253A0" w:rsidR="00FD683E" w:rsidRPr="00FD683E" w:rsidRDefault="00FD683E" w:rsidP="00FD683E">
      <w:pPr>
        <w:pStyle w:val="Punktmerketliste"/>
        <w:rPr>
          <w:b/>
          <w:sz w:val="36"/>
          <w:u w:val="single"/>
          <w:lang w:val="en-US"/>
        </w:rPr>
      </w:pPr>
      <w:r w:rsidRPr="00FD683E">
        <w:rPr>
          <w:sz w:val="24"/>
          <w:lang w:val="en-US"/>
        </w:rPr>
        <w:t>Client-server architecture, browser is the client, server provides the files you see</w:t>
      </w:r>
    </w:p>
    <w:p w14:paraId="3ACE96D9" w14:textId="50934541" w:rsidR="00FD683E" w:rsidRDefault="00FD683E" w:rsidP="00FD683E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Browser is not the only way to connect, there are other ways than HTTP (</w:t>
      </w:r>
      <w:proofErr w:type="spellStart"/>
      <w:r>
        <w:rPr>
          <w:sz w:val="24"/>
          <w:lang w:val="en-US"/>
        </w:rPr>
        <w:t>HyperText</w:t>
      </w:r>
      <w:proofErr w:type="spellEnd"/>
      <w:r>
        <w:rPr>
          <w:sz w:val="24"/>
          <w:lang w:val="en-US"/>
        </w:rPr>
        <w:t xml:space="preserve"> transfer protocol)</w:t>
      </w:r>
      <w:bookmarkStart w:id="0" w:name="_GoBack"/>
      <w:bookmarkEnd w:id="0"/>
    </w:p>
    <w:p w14:paraId="3CD4AF0C" w14:textId="13C6B7B6" w:rsidR="00FD683E" w:rsidRPr="00374F02" w:rsidRDefault="00FD683E" w:rsidP="00FD683E">
      <w:pPr>
        <w:pStyle w:val="Punktmerketliste"/>
        <w:rPr>
          <w:b/>
          <w:sz w:val="36"/>
          <w:lang w:val="en-US"/>
        </w:rPr>
      </w:pPr>
      <w:r w:rsidRPr="00374F02">
        <w:rPr>
          <w:b/>
          <w:sz w:val="36"/>
          <w:lang w:val="en-US"/>
        </w:rPr>
        <w:t>Server</w:t>
      </w:r>
    </w:p>
    <w:p w14:paraId="73EADA54" w14:textId="2FF0182A" w:rsidR="00FD683E" w:rsidRPr="00FD683E" w:rsidRDefault="00FD683E" w:rsidP="00FD683E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Software running on a computer, responds to request from users</w:t>
      </w:r>
    </w:p>
    <w:p w14:paraId="498289DF" w14:textId="068A06F6" w:rsidR="00FD683E" w:rsidRPr="00374F02" w:rsidRDefault="00374F02" w:rsidP="00FD683E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Web page and database exists on the server’s local file system</w:t>
      </w:r>
    </w:p>
    <w:p w14:paraId="0BC918B6" w14:textId="46354AC6" w:rsidR="00374F02" w:rsidRDefault="00374F02" w:rsidP="00374F02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Retrieves and transmits file to the client</w:t>
      </w:r>
    </w:p>
    <w:p w14:paraId="05826F7D" w14:textId="69DE6F55" w:rsidR="00374F02" w:rsidRPr="00374F02" w:rsidRDefault="00374F02" w:rsidP="00374F02">
      <w:pPr>
        <w:pStyle w:val="Punktmerketliste"/>
        <w:rPr>
          <w:b/>
          <w:sz w:val="36"/>
          <w:lang w:val="en-US"/>
        </w:rPr>
      </w:pPr>
      <w:r w:rsidRPr="00374F02">
        <w:rPr>
          <w:b/>
          <w:sz w:val="36"/>
          <w:lang w:val="en-US"/>
        </w:rPr>
        <w:t>Client</w:t>
      </w:r>
    </w:p>
    <w:p w14:paraId="1324124A" w14:textId="5FB43350" w:rsidR="00374F02" w:rsidRPr="00374F02" w:rsidRDefault="00374F02" w:rsidP="00374F02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User can access the web through software called a browser (Chrome, Safari, Mozilla, etc..). The browser locates and displays information</w:t>
      </w:r>
    </w:p>
    <w:p w14:paraId="600E3CD5" w14:textId="62E1E1A0" w:rsidR="00374F02" w:rsidRPr="00374F02" w:rsidRDefault="00374F02" w:rsidP="00374F02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Server-client communication is done by an agreed transmission language (</w:t>
      </w:r>
      <w:proofErr w:type="spellStart"/>
      <w:r>
        <w:rPr>
          <w:sz w:val="24"/>
          <w:lang w:val="en-US"/>
        </w:rPr>
        <w:t>e.g</w:t>
      </w:r>
      <w:proofErr w:type="spellEnd"/>
      <w:r>
        <w:rPr>
          <w:sz w:val="24"/>
          <w:lang w:val="en-US"/>
        </w:rPr>
        <w:t xml:space="preserve"> HTTP)</w:t>
      </w:r>
    </w:p>
    <w:p w14:paraId="0E999DC8" w14:textId="79933717" w:rsidR="00374F02" w:rsidRPr="00374F02" w:rsidRDefault="00374F02" w:rsidP="00374F02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User requests web page through browser, which communicates with server. Browser waits for web page to be delivered (typically an HTML file), then renders the page.</w:t>
      </w:r>
    </w:p>
    <w:p w14:paraId="5DF42097" w14:textId="30FFD1F4" w:rsidR="00374F02" w:rsidRPr="00374F02" w:rsidRDefault="00374F02" w:rsidP="00374F02">
      <w:pPr>
        <w:pStyle w:val="Punktmerketliste"/>
        <w:rPr>
          <w:b/>
          <w:sz w:val="36"/>
          <w:lang w:val="en-US"/>
        </w:rPr>
      </w:pPr>
      <w:r w:rsidRPr="00374F02">
        <w:rPr>
          <w:b/>
          <w:sz w:val="36"/>
          <w:lang w:val="en-US"/>
        </w:rPr>
        <w:t>Cloud</w:t>
      </w:r>
    </w:p>
    <w:p w14:paraId="649B32FC" w14:textId="13818331" w:rsidR="00374F02" w:rsidRPr="00374F02" w:rsidRDefault="00374F02" w:rsidP="00374F02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The cloud is a network of servers for the purpose of sharing resources</w:t>
      </w:r>
    </w:p>
    <w:p w14:paraId="61264066" w14:textId="19311978" w:rsidR="00374F02" w:rsidRPr="00374F02" w:rsidRDefault="00374F02" w:rsidP="00374F02">
      <w:pPr>
        <w:pStyle w:val="Punktmerketliste"/>
        <w:rPr>
          <w:b/>
          <w:sz w:val="36"/>
          <w:lang w:val="en-US"/>
        </w:rPr>
      </w:pPr>
      <w:r w:rsidRPr="00374F02">
        <w:rPr>
          <w:b/>
          <w:sz w:val="36"/>
          <w:lang w:val="en-US"/>
        </w:rPr>
        <w:t>Network</w:t>
      </w:r>
    </w:p>
    <w:p w14:paraId="16D58A8E" w14:textId="319553B0" w:rsidR="00374F02" w:rsidRPr="00374F02" w:rsidRDefault="00374F02" w:rsidP="00374F02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Computers, both servers and clients, that are connected is a network</w:t>
      </w:r>
    </w:p>
    <w:p w14:paraId="0BAAC6B2" w14:textId="46AF1FF8" w:rsidR="00374F02" w:rsidRPr="00374F02" w:rsidRDefault="00374F02" w:rsidP="00374F02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Computers that are close (within a single department or building) make up a LAN (local area network)</w:t>
      </w:r>
    </w:p>
    <w:p w14:paraId="476A3A1F" w14:textId="597DC574" w:rsidR="00374F02" w:rsidRPr="00374F02" w:rsidRDefault="00374F02" w:rsidP="00374F02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Computers covering a wide area (several buildings) is called WAN (wide area network)</w:t>
      </w:r>
    </w:p>
    <w:p w14:paraId="490CC84C" w14:textId="0E4C62B8" w:rsidR="00374F02" w:rsidRPr="00374F02" w:rsidRDefault="00374F02" w:rsidP="00374F02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 xml:space="preserve">Largest WAN is the internet </w:t>
      </w:r>
    </w:p>
    <w:p w14:paraId="4EA8348E" w14:textId="77777777" w:rsidR="00374F02" w:rsidRPr="00374F02" w:rsidRDefault="00374F02" w:rsidP="00374F02">
      <w:pPr>
        <w:pStyle w:val="Punktmerketliste"/>
        <w:numPr>
          <w:ilvl w:val="0"/>
          <w:numId w:val="0"/>
        </w:numPr>
        <w:ind w:left="432"/>
        <w:rPr>
          <w:b/>
          <w:sz w:val="36"/>
          <w:u w:val="single"/>
          <w:lang w:val="en-US"/>
        </w:rPr>
      </w:pPr>
    </w:p>
    <w:p w14:paraId="2373F4C7" w14:textId="48B12368" w:rsidR="00374F02" w:rsidRDefault="00374F02" w:rsidP="00374F02">
      <w:pPr>
        <w:pStyle w:val="Punktmerketliste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lastRenderedPageBreak/>
        <w:t>The internet</w:t>
      </w:r>
    </w:p>
    <w:p w14:paraId="32823828" w14:textId="6F2E8BA7" w:rsidR="00374F02" w:rsidRPr="007F6D35" w:rsidRDefault="00374F02" w:rsidP="00374F02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Created by the Advances Research Project Agency (</w:t>
      </w:r>
      <w:proofErr w:type="spellStart"/>
      <w:r>
        <w:rPr>
          <w:sz w:val="24"/>
          <w:lang w:val="en-US"/>
        </w:rPr>
        <w:t>ARPA</w:t>
      </w:r>
      <w:proofErr w:type="spellEnd"/>
      <w:r>
        <w:rPr>
          <w:sz w:val="24"/>
          <w:lang w:val="en-US"/>
        </w:rPr>
        <w:t xml:space="preserve">) and </w:t>
      </w:r>
      <w:proofErr w:type="spellStart"/>
      <w:r>
        <w:rPr>
          <w:sz w:val="24"/>
          <w:lang w:val="en-US"/>
        </w:rPr>
        <w:t>U.S</w:t>
      </w:r>
      <w:proofErr w:type="spellEnd"/>
      <w:r>
        <w:rPr>
          <w:sz w:val="24"/>
          <w:lang w:val="en-US"/>
        </w:rPr>
        <w:t xml:space="preserve"> department </w:t>
      </w:r>
      <w:r w:rsidR="007F6D35">
        <w:rPr>
          <w:sz w:val="24"/>
          <w:lang w:val="en-US"/>
        </w:rPr>
        <w:t>of defense for scientific and military communications. (ARPANET)</w:t>
      </w:r>
    </w:p>
    <w:p w14:paraId="28DC6235" w14:textId="48C7CC76" w:rsidR="007F6D35" w:rsidRPr="007F6D35" w:rsidRDefault="007F6D35" w:rsidP="007F6D35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Is a “network of networks”, made up of millions of computers, smart phones, PDAs, TVs, etc.</w:t>
      </w:r>
    </w:p>
    <w:p w14:paraId="67D03745" w14:textId="0FEB6EB3" w:rsidR="007F6D35" w:rsidRPr="007F6D35" w:rsidRDefault="007F6D35" w:rsidP="007F6D35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The physical structure of the Internet uses fiber optic cables, satellites, phone lines and other telecommunications media</w:t>
      </w:r>
    </w:p>
    <w:p w14:paraId="111C90CB" w14:textId="558FBE4B" w:rsidR="007F6D35" w:rsidRPr="007F6D35" w:rsidRDefault="007F6D35" w:rsidP="007F6D35">
      <w:pPr>
        <w:pStyle w:val="Punktmerketliste"/>
        <w:rPr>
          <w:b/>
          <w:sz w:val="36"/>
          <w:u w:val="single"/>
          <w:lang w:val="en-US"/>
        </w:rPr>
      </w:pPr>
      <w:r>
        <w:rPr>
          <w:sz w:val="36"/>
          <w:lang w:val="en-US"/>
        </w:rPr>
        <w:t>TCP/IP</w:t>
      </w:r>
    </w:p>
    <w:p w14:paraId="3B661065" w14:textId="16F1F46F" w:rsidR="007F6D35" w:rsidRPr="007F6D35" w:rsidRDefault="007F6D35" w:rsidP="007F6D35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Every computer and network on the Internet are using the same protocols.</w:t>
      </w:r>
    </w:p>
    <w:p w14:paraId="068427A7" w14:textId="337EED94" w:rsidR="007F6D35" w:rsidRPr="007F6D35" w:rsidRDefault="007F6D35" w:rsidP="007F6D35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TCP/IP (Transmission Control Protocol/Internet Protocol)</w:t>
      </w:r>
    </w:p>
    <w:p w14:paraId="276D0735" w14:textId="250DC071" w:rsidR="007F6D35" w:rsidRPr="007F6D35" w:rsidRDefault="007F6D35" w:rsidP="007F6D35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Was developed to tolerate unreliable sub-networks and the protocol guarantees proper transmission of data, since the physical network can’t</w:t>
      </w:r>
    </w:p>
    <w:p w14:paraId="7DB1B22F" w14:textId="6E00EC32" w:rsidR="007F6D35" w:rsidRPr="007F6D35" w:rsidRDefault="007F6D35" w:rsidP="007F6D35">
      <w:pPr>
        <w:pStyle w:val="Punktmerketliste"/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Four layers:</w:t>
      </w:r>
    </w:p>
    <w:p w14:paraId="5E61EE54" w14:textId="1CF3DCCC" w:rsidR="007F6D35" w:rsidRPr="007F6D35" w:rsidRDefault="007F6D35" w:rsidP="007F6D35">
      <w:pPr>
        <w:pStyle w:val="Punktmerketliste"/>
        <w:numPr>
          <w:ilvl w:val="1"/>
          <w:numId w:val="3"/>
        </w:numPr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Application Layer</w:t>
      </w:r>
    </w:p>
    <w:p w14:paraId="526A4331" w14:textId="1A5745A4" w:rsidR="007F6D35" w:rsidRDefault="007F6D35" w:rsidP="007F6D35">
      <w:pPr>
        <w:pStyle w:val="Punktmerketliste"/>
        <w:numPr>
          <w:ilvl w:val="2"/>
          <w:numId w:val="3"/>
        </w:numPr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Provides the ability to access the service of the other layers and defines protocols that applications use to exchange data</w:t>
      </w:r>
    </w:p>
    <w:p w14:paraId="21177641" w14:textId="1E75B7CE" w:rsidR="007F6D35" w:rsidRPr="007F6D35" w:rsidRDefault="007F6D35" w:rsidP="007F6D35">
      <w:pPr>
        <w:pStyle w:val="Punktmerketliste"/>
        <w:numPr>
          <w:ilvl w:val="1"/>
          <w:numId w:val="3"/>
        </w:numPr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Transport layer</w:t>
      </w:r>
    </w:p>
    <w:p w14:paraId="25192597" w14:textId="05221544" w:rsidR="007F6D35" w:rsidRPr="007F6D35" w:rsidRDefault="007F6D35" w:rsidP="007F6D35">
      <w:pPr>
        <w:pStyle w:val="Punktmerketliste"/>
        <w:numPr>
          <w:ilvl w:val="2"/>
          <w:numId w:val="3"/>
        </w:numPr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Responsible for making sure that complete messages are delivered</w:t>
      </w:r>
    </w:p>
    <w:p w14:paraId="50C3DDD5" w14:textId="33B3F091" w:rsidR="007F6D35" w:rsidRPr="007F6D35" w:rsidRDefault="007F6D35" w:rsidP="007F6D35">
      <w:pPr>
        <w:pStyle w:val="Punktmerketliste"/>
        <w:numPr>
          <w:ilvl w:val="1"/>
          <w:numId w:val="3"/>
        </w:numPr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Network/Internet layer</w:t>
      </w:r>
    </w:p>
    <w:p w14:paraId="07967FDD" w14:textId="16E9871B" w:rsidR="007F6D35" w:rsidRPr="007F6D35" w:rsidRDefault="007F6D35" w:rsidP="007F6D35">
      <w:pPr>
        <w:pStyle w:val="Punktmerketliste"/>
        <w:numPr>
          <w:ilvl w:val="2"/>
          <w:numId w:val="3"/>
        </w:numPr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Responsible for routing messages from one place to another</w:t>
      </w:r>
    </w:p>
    <w:p w14:paraId="1920B5C2" w14:textId="0C6A7A3D" w:rsidR="007F6D35" w:rsidRPr="007F6D35" w:rsidRDefault="007F6D35" w:rsidP="007F6D35">
      <w:pPr>
        <w:pStyle w:val="Punktmerketliste"/>
        <w:numPr>
          <w:ilvl w:val="1"/>
          <w:numId w:val="3"/>
        </w:numPr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Physical layer</w:t>
      </w:r>
    </w:p>
    <w:p w14:paraId="17F0D00E" w14:textId="100956A4" w:rsidR="007F6D35" w:rsidRPr="007F6D35" w:rsidRDefault="007F6D35" w:rsidP="007F6D35">
      <w:pPr>
        <w:pStyle w:val="Punktmerketliste"/>
        <w:numPr>
          <w:ilvl w:val="2"/>
          <w:numId w:val="3"/>
        </w:numPr>
        <w:rPr>
          <w:b/>
          <w:sz w:val="36"/>
          <w:u w:val="single"/>
          <w:lang w:val="en-US"/>
        </w:rPr>
      </w:pPr>
      <w:r>
        <w:rPr>
          <w:sz w:val="24"/>
          <w:lang w:val="en-US"/>
        </w:rPr>
        <w:t>Responsible for actually translating the software message into a physical representation and putting them on the wire (or through air)</w:t>
      </w:r>
    </w:p>
    <w:p w14:paraId="27103E62" w14:textId="77777777" w:rsidR="007F6D35" w:rsidRPr="007F6D35" w:rsidRDefault="007F6D35" w:rsidP="007F6D35">
      <w:pPr>
        <w:pStyle w:val="Punktmerketliste"/>
        <w:rPr>
          <w:lang w:val="en-US"/>
        </w:rPr>
      </w:pPr>
      <w:r>
        <w:rPr>
          <w:sz w:val="24"/>
          <w:lang w:val="en-US"/>
        </w:rPr>
        <w:t>Many different protocols on each layer:</w:t>
      </w:r>
      <w:r>
        <w:rPr>
          <w:sz w:val="24"/>
          <w:lang w:val="en-US"/>
        </w:rPr>
        <w:br/>
      </w:r>
    </w:p>
    <w:tbl>
      <w:tblPr>
        <w:tblStyle w:val="Tabellrutenett"/>
        <w:tblW w:w="0" w:type="auto"/>
        <w:tblInd w:w="432" w:type="dxa"/>
        <w:tblLook w:val="04A0" w:firstRow="1" w:lastRow="0" w:firstColumn="1" w:lastColumn="0" w:noHBand="0" w:noVBand="1"/>
      </w:tblPr>
      <w:tblGrid>
        <w:gridCol w:w="4293"/>
        <w:gridCol w:w="4291"/>
      </w:tblGrid>
      <w:tr w:rsidR="007F6D35" w14:paraId="1FEEC9EF" w14:textId="77777777" w:rsidTr="007F6D35">
        <w:tc>
          <w:tcPr>
            <w:tcW w:w="4508" w:type="dxa"/>
          </w:tcPr>
          <w:p w14:paraId="4F453EE6" w14:textId="4E7403A5" w:rsidR="007F6D35" w:rsidRDefault="007F6D35" w:rsidP="007F6D35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4508" w:type="dxa"/>
          </w:tcPr>
          <w:p w14:paraId="2E8ADA8B" w14:textId="53BCA768" w:rsidR="007F6D35" w:rsidRDefault="007F6D35" w:rsidP="007F6D35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</w:tr>
      <w:tr w:rsidR="007F6D35" w14:paraId="29DB20A8" w14:textId="77777777" w:rsidTr="007F6D35">
        <w:tc>
          <w:tcPr>
            <w:tcW w:w="4508" w:type="dxa"/>
          </w:tcPr>
          <w:p w14:paraId="26C59B96" w14:textId="076F3227" w:rsidR="007F6D35" w:rsidRDefault="007F6D35" w:rsidP="007F6D35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08" w:type="dxa"/>
          </w:tcPr>
          <w:p w14:paraId="05EE8118" w14:textId="4FE3AED3" w:rsidR="007F6D35" w:rsidRDefault="007F6D35" w:rsidP="007F6D35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HTTP, telnet, FTP, email, VoIP</w:t>
            </w:r>
          </w:p>
        </w:tc>
      </w:tr>
      <w:tr w:rsidR="007F6D35" w14:paraId="33DE6276" w14:textId="77777777" w:rsidTr="007F6D35">
        <w:tc>
          <w:tcPr>
            <w:tcW w:w="4508" w:type="dxa"/>
          </w:tcPr>
          <w:p w14:paraId="56808394" w14:textId="6CB6B861" w:rsidR="007F6D35" w:rsidRDefault="007F6D35" w:rsidP="007F6D35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4508" w:type="dxa"/>
          </w:tcPr>
          <w:p w14:paraId="1B44A799" w14:textId="1B4A2E92" w:rsidR="007F6D35" w:rsidRDefault="007F6D35" w:rsidP="007F6D35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TCP, </w:t>
            </w:r>
            <w:proofErr w:type="spellStart"/>
            <w:r>
              <w:rPr>
                <w:lang w:val="en-US"/>
              </w:rPr>
              <w:t>UDP</w:t>
            </w:r>
            <w:proofErr w:type="spellEnd"/>
          </w:p>
        </w:tc>
      </w:tr>
      <w:tr w:rsidR="007F6D35" w14:paraId="436F1C85" w14:textId="77777777" w:rsidTr="007F6D35">
        <w:tc>
          <w:tcPr>
            <w:tcW w:w="4508" w:type="dxa"/>
          </w:tcPr>
          <w:p w14:paraId="75742673" w14:textId="07E9560F" w:rsidR="007F6D35" w:rsidRDefault="007F6D35" w:rsidP="007F6D35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4508" w:type="dxa"/>
          </w:tcPr>
          <w:p w14:paraId="03F404F7" w14:textId="1D9727B6" w:rsidR="007F6D35" w:rsidRDefault="007F6D35" w:rsidP="007F6D35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</w:tr>
      <w:tr w:rsidR="007F6D35" w14:paraId="135C13E5" w14:textId="77777777" w:rsidTr="007F6D35">
        <w:tc>
          <w:tcPr>
            <w:tcW w:w="4508" w:type="dxa"/>
          </w:tcPr>
          <w:p w14:paraId="18A5FB47" w14:textId="4ADB35AD" w:rsidR="007F6D35" w:rsidRDefault="007F6D35" w:rsidP="007F6D35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Physical</w:t>
            </w:r>
          </w:p>
        </w:tc>
        <w:tc>
          <w:tcPr>
            <w:tcW w:w="4508" w:type="dxa"/>
          </w:tcPr>
          <w:p w14:paraId="32A587EB" w14:textId="2A66D779" w:rsidR="007F6D35" w:rsidRDefault="007F6D35" w:rsidP="007F6D35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Ethernet,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>, ATM, X.25</w:t>
            </w:r>
          </w:p>
        </w:tc>
      </w:tr>
    </w:tbl>
    <w:p w14:paraId="514D9AC8" w14:textId="2A881711" w:rsidR="007F6D35" w:rsidRPr="007F6D35" w:rsidRDefault="007F6D35" w:rsidP="007F6D35">
      <w:pPr>
        <w:pStyle w:val="Punktmerketliste"/>
        <w:rPr>
          <w:lang w:val="en-US"/>
        </w:rPr>
      </w:pPr>
      <w:r>
        <w:rPr>
          <w:sz w:val="36"/>
          <w:lang w:val="en-US"/>
        </w:rPr>
        <w:lastRenderedPageBreak/>
        <w:t>Domains and DNS</w:t>
      </w:r>
    </w:p>
    <w:p w14:paraId="4664F7ED" w14:textId="68A96F87" w:rsidR="007F6D35" w:rsidRPr="002F4905" w:rsidRDefault="002F4905" w:rsidP="007F6D35">
      <w:pPr>
        <w:pStyle w:val="Punktmerketliste"/>
        <w:rPr>
          <w:lang w:val="en-US"/>
        </w:rPr>
      </w:pPr>
      <w:r>
        <w:rPr>
          <w:sz w:val="24"/>
          <w:lang w:val="en-US"/>
        </w:rPr>
        <w:t>Most internet hosts, or servers, have a domain name address in addition to an IP address</w:t>
      </w:r>
    </w:p>
    <w:p w14:paraId="0DE36BC0" w14:textId="1F70E527" w:rsidR="002F4905" w:rsidRPr="002F4905" w:rsidRDefault="002F4905" w:rsidP="007F6D35">
      <w:pPr>
        <w:pStyle w:val="Punktmerketliste"/>
        <w:rPr>
          <w:lang w:val="en-US"/>
        </w:rPr>
      </w:pPr>
      <w:r>
        <w:rPr>
          <w:sz w:val="24"/>
          <w:lang w:val="en-US"/>
        </w:rPr>
        <w:t>A domain name “translates” an IP to letters, so that we can remember them easily.</w:t>
      </w:r>
    </w:p>
    <w:p w14:paraId="4913D2D2" w14:textId="421EEB10" w:rsidR="002F4905" w:rsidRPr="002F4905" w:rsidRDefault="002F4905" w:rsidP="002F4905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Example:</w:t>
      </w:r>
    </w:p>
    <w:p w14:paraId="188BB156" w14:textId="1AF7A5A5" w:rsidR="002F4905" w:rsidRPr="00A76EB7" w:rsidRDefault="00A76EB7" w:rsidP="002F490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NTNU.no is a domain, but what you are actually connecting to is “1</w:t>
      </w:r>
      <w:r w:rsidRPr="00A76EB7">
        <w:rPr>
          <w:sz w:val="24"/>
          <w:lang w:val="en-US"/>
        </w:rPr>
        <w:t>29.241.160.102</w:t>
      </w:r>
      <w:r>
        <w:rPr>
          <w:sz w:val="24"/>
          <w:lang w:val="en-US"/>
        </w:rPr>
        <w:t>” (try typing the IP into the address bar of your browser)</w:t>
      </w:r>
    </w:p>
    <w:p w14:paraId="299A5E1E" w14:textId="7E23C695" w:rsidR="00A76EB7" w:rsidRPr="00A76EB7" w:rsidRDefault="00A76EB7" w:rsidP="002F490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 xml:space="preserve">(You can find the IP for each web page by “pinging” them. </w:t>
      </w:r>
      <w:r>
        <w:rPr>
          <w:sz w:val="24"/>
          <w:lang w:val="en-US"/>
        </w:rPr>
        <w:br/>
        <w:t xml:space="preserve">Windows: Open </w:t>
      </w:r>
      <w:proofErr w:type="spellStart"/>
      <w:r>
        <w:rPr>
          <w:sz w:val="24"/>
          <w:lang w:val="en-US"/>
        </w:rPr>
        <w:t>CMD</w:t>
      </w:r>
      <w:proofErr w:type="spellEnd"/>
      <w:r>
        <w:rPr>
          <w:sz w:val="24"/>
          <w:lang w:val="en-US"/>
        </w:rPr>
        <w:t xml:space="preserve"> and type “ping ntnu.no”</w:t>
      </w:r>
      <w:r>
        <w:rPr>
          <w:sz w:val="24"/>
          <w:lang w:val="en-US"/>
        </w:rPr>
        <w:br/>
        <w:t>Mac: Open Network Utilities and go to ping. Type in ntnu.no)</w:t>
      </w:r>
    </w:p>
    <w:p w14:paraId="22EA8F53" w14:textId="34BAE47C" w:rsidR="006D3847" w:rsidRDefault="006D3847" w:rsidP="006D3847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The domain name is made up of name levels so .no is Norway and </w:t>
      </w:r>
      <w:proofErr w:type="spellStart"/>
      <w:r>
        <w:rPr>
          <w:sz w:val="24"/>
          <w:lang w:val="en-US"/>
        </w:rPr>
        <w:t>ntnu</w:t>
      </w:r>
      <w:proofErr w:type="spellEnd"/>
      <w:r>
        <w:rPr>
          <w:sz w:val="24"/>
          <w:lang w:val="en-US"/>
        </w:rPr>
        <w:t xml:space="preserve"> is </w:t>
      </w:r>
      <w:proofErr w:type="spellStart"/>
      <w:r>
        <w:rPr>
          <w:sz w:val="24"/>
          <w:lang w:val="en-US"/>
        </w:rPr>
        <w:t>NTNU’s</w:t>
      </w:r>
      <w:proofErr w:type="spellEnd"/>
      <w:r>
        <w:rPr>
          <w:sz w:val="24"/>
          <w:lang w:val="en-US"/>
        </w:rPr>
        <w:t xml:space="preserve"> web page. Some enterprises have multiple servers with subdomains, such as idi.ntnu.no</w:t>
      </w:r>
    </w:p>
    <w:tbl>
      <w:tblPr>
        <w:tblStyle w:val="Tabellrutenett"/>
        <w:tblW w:w="0" w:type="auto"/>
        <w:tblInd w:w="432" w:type="dxa"/>
        <w:tblLook w:val="04A0" w:firstRow="1" w:lastRow="0" w:firstColumn="1" w:lastColumn="0" w:noHBand="0" w:noVBand="1"/>
      </w:tblPr>
      <w:tblGrid>
        <w:gridCol w:w="2806"/>
        <w:gridCol w:w="2886"/>
        <w:gridCol w:w="2892"/>
      </w:tblGrid>
      <w:tr w:rsidR="006D3847" w14:paraId="441CF7CC" w14:textId="77777777" w:rsidTr="006D3847">
        <w:tc>
          <w:tcPr>
            <w:tcW w:w="3005" w:type="dxa"/>
          </w:tcPr>
          <w:p w14:paraId="1BE73CE8" w14:textId="27E03A52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Top level domain</w:t>
            </w:r>
          </w:p>
        </w:tc>
        <w:tc>
          <w:tcPr>
            <w:tcW w:w="3005" w:type="dxa"/>
          </w:tcPr>
          <w:p w14:paraId="11185897" w14:textId="602A13E9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3006" w:type="dxa"/>
          </w:tcPr>
          <w:p w14:paraId="6E0B5731" w14:textId="494AAD5B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For use by</w:t>
            </w:r>
          </w:p>
        </w:tc>
      </w:tr>
      <w:tr w:rsidR="006D3847" w14:paraId="05DE4156" w14:textId="77777777" w:rsidTr="006D3847">
        <w:tc>
          <w:tcPr>
            <w:tcW w:w="3005" w:type="dxa"/>
          </w:tcPr>
          <w:p w14:paraId="265B36D6" w14:textId="50E9627C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.com</w:t>
            </w:r>
          </w:p>
        </w:tc>
        <w:tc>
          <w:tcPr>
            <w:tcW w:w="3005" w:type="dxa"/>
          </w:tcPr>
          <w:p w14:paraId="14536E89" w14:textId="24741480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Commercial</w:t>
            </w:r>
          </w:p>
        </w:tc>
        <w:tc>
          <w:tcPr>
            <w:tcW w:w="3006" w:type="dxa"/>
          </w:tcPr>
          <w:p w14:paraId="5FC4397C" w14:textId="14434A18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Businesses</w:t>
            </w:r>
          </w:p>
        </w:tc>
      </w:tr>
      <w:tr w:rsidR="006D3847" w14:paraId="2DEA901D" w14:textId="77777777" w:rsidTr="006D3847">
        <w:tc>
          <w:tcPr>
            <w:tcW w:w="3005" w:type="dxa"/>
          </w:tcPr>
          <w:p w14:paraId="3A7D3A50" w14:textId="747E3B27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edu</w:t>
            </w:r>
            <w:proofErr w:type="spellEnd"/>
          </w:p>
        </w:tc>
        <w:tc>
          <w:tcPr>
            <w:tcW w:w="3005" w:type="dxa"/>
          </w:tcPr>
          <w:p w14:paraId="7132E022" w14:textId="29B04F77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3006" w:type="dxa"/>
          </w:tcPr>
          <w:p w14:paraId="47CD66B9" w14:textId="6BE54B4A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Universities</w:t>
            </w:r>
          </w:p>
        </w:tc>
      </w:tr>
      <w:tr w:rsidR="006D3847" w14:paraId="712F7C19" w14:textId="77777777" w:rsidTr="006D3847">
        <w:tc>
          <w:tcPr>
            <w:tcW w:w="3005" w:type="dxa"/>
          </w:tcPr>
          <w:p w14:paraId="1AA77843" w14:textId="56864586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gov</w:t>
            </w:r>
            <w:proofErr w:type="spellEnd"/>
          </w:p>
        </w:tc>
        <w:tc>
          <w:tcPr>
            <w:tcW w:w="3005" w:type="dxa"/>
          </w:tcPr>
          <w:p w14:paraId="25BD6002" w14:textId="6882B80D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Governments</w:t>
            </w:r>
          </w:p>
        </w:tc>
        <w:tc>
          <w:tcPr>
            <w:tcW w:w="3006" w:type="dxa"/>
          </w:tcPr>
          <w:p w14:paraId="6D18F302" w14:textId="79DBB125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U.S</w:t>
            </w:r>
            <w:proofErr w:type="spellEnd"/>
            <w:r>
              <w:rPr>
                <w:lang w:val="en-US"/>
              </w:rPr>
              <w:t xml:space="preserve"> Federal government agencies</w:t>
            </w:r>
          </w:p>
        </w:tc>
      </w:tr>
      <w:tr w:rsidR="006D3847" w14:paraId="273808C2" w14:textId="77777777" w:rsidTr="006D3847">
        <w:tc>
          <w:tcPr>
            <w:tcW w:w="3005" w:type="dxa"/>
          </w:tcPr>
          <w:p w14:paraId="45B8CC55" w14:textId="7C27E441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05" w:type="dxa"/>
          </w:tcPr>
          <w:p w14:paraId="5D83BF74" w14:textId="0BF8A1E8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International</w:t>
            </w:r>
          </w:p>
        </w:tc>
        <w:tc>
          <w:tcPr>
            <w:tcW w:w="3006" w:type="dxa"/>
          </w:tcPr>
          <w:p w14:paraId="2254B888" w14:textId="4CC32836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Organizations established by international treaties</w:t>
            </w:r>
          </w:p>
        </w:tc>
      </w:tr>
      <w:tr w:rsidR="006D3847" w14:paraId="0444967A" w14:textId="77777777" w:rsidTr="006D3847">
        <w:tc>
          <w:tcPr>
            <w:tcW w:w="3005" w:type="dxa"/>
          </w:tcPr>
          <w:p w14:paraId="2BB4BBAA" w14:textId="75EA8CDC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.no</w:t>
            </w:r>
          </w:p>
        </w:tc>
        <w:tc>
          <w:tcPr>
            <w:tcW w:w="3005" w:type="dxa"/>
          </w:tcPr>
          <w:p w14:paraId="4F9043A5" w14:textId="422ACDAE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Norway</w:t>
            </w:r>
          </w:p>
        </w:tc>
        <w:tc>
          <w:tcPr>
            <w:tcW w:w="3006" w:type="dxa"/>
          </w:tcPr>
          <w:p w14:paraId="6C7FF771" w14:textId="3FBFD8AE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Norwegian organizations</w:t>
            </w:r>
          </w:p>
        </w:tc>
      </w:tr>
      <w:tr w:rsidR="006D3847" w14:paraId="6AF1ABA0" w14:textId="77777777" w:rsidTr="006D3847">
        <w:tc>
          <w:tcPr>
            <w:tcW w:w="3005" w:type="dxa"/>
          </w:tcPr>
          <w:p w14:paraId="564D7380" w14:textId="3DE8534B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.mil</w:t>
            </w:r>
          </w:p>
        </w:tc>
        <w:tc>
          <w:tcPr>
            <w:tcW w:w="3005" w:type="dxa"/>
          </w:tcPr>
          <w:p w14:paraId="7454E3A4" w14:textId="14D0340C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Military</w:t>
            </w:r>
          </w:p>
        </w:tc>
        <w:tc>
          <w:tcPr>
            <w:tcW w:w="3006" w:type="dxa"/>
          </w:tcPr>
          <w:p w14:paraId="77AE0B3A" w14:textId="126974FF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U.S</w:t>
            </w:r>
            <w:proofErr w:type="spellEnd"/>
            <w:r>
              <w:rPr>
                <w:lang w:val="en-US"/>
              </w:rPr>
              <w:t xml:space="preserve"> military</w:t>
            </w:r>
          </w:p>
        </w:tc>
      </w:tr>
      <w:tr w:rsidR="006D3847" w14:paraId="3FEFF310" w14:textId="77777777" w:rsidTr="006D3847">
        <w:tc>
          <w:tcPr>
            <w:tcW w:w="3005" w:type="dxa"/>
          </w:tcPr>
          <w:p w14:paraId="54520732" w14:textId="72BA1CCC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io</w:t>
            </w:r>
            <w:proofErr w:type="spellEnd"/>
          </w:p>
        </w:tc>
        <w:tc>
          <w:tcPr>
            <w:tcW w:w="3005" w:type="dxa"/>
          </w:tcPr>
          <w:p w14:paraId="69EADC8F" w14:textId="68EFA6DB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British Indian Ocean Territory</w:t>
            </w:r>
          </w:p>
        </w:tc>
        <w:tc>
          <w:tcPr>
            <w:tcW w:w="3006" w:type="dxa"/>
          </w:tcPr>
          <w:p w14:paraId="721C3A28" w14:textId="20A88717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 w:rsidRPr="006D3847">
              <w:rPr>
                <w:lang w:val="en-US"/>
              </w:rPr>
              <w:t xml:space="preserve">British Indian Ocean Territory </w:t>
            </w:r>
            <w:proofErr w:type="spellStart"/>
            <w:r w:rsidRPr="006D3847">
              <w:rPr>
                <w:lang w:val="en-US"/>
              </w:rPr>
              <w:t>organisations</w:t>
            </w:r>
            <w:proofErr w:type="spellEnd"/>
            <w:r w:rsidRPr="006D3847">
              <w:rPr>
                <w:lang w:val="en-US"/>
              </w:rPr>
              <w:t xml:space="preserve"> and modern web companies</w:t>
            </w:r>
          </w:p>
        </w:tc>
      </w:tr>
      <w:tr w:rsidR="006D3847" w14:paraId="42128601" w14:textId="77777777" w:rsidTr="006D3847">
        <w:tc>
          <w:tcPr>
            <w:tcW w:w="3005" w:type="dxa"/>
          </w:tcPr>
          <w:p w14:paraId="734C8141" w14:textId="7C534968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.net</w:t>
            </w:r>
          </w:p>
        </w:tc>
        <w:tc>
          <w:tcPr>
            <w:tcW w:w="3005" w:type="dxa"/>
          </w:tcPr>
          <w:p w14:paraId="59078FA6" w14:textId="223402A2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3006" w:type="dxa"/>
          </w:tcPr>
          <w:p w14:paraId="121EC905" w14:textId="4055D166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Network providers</w:t>
            </w:r>
          </w:p>
        </w:tc>
      </w:tr>
      <w:tr w:rsidR="006D3847" w14:paraId="73A8A574" w14:textId="77777777" w:rsidTr="006D3847">
        <w:tc>
          <w:tcPr>
            <w:tcW w:w="3005" w:type="dxa"/>
          </w:tcPr>
          <w:p w14:paraId="5BABAF40" w14:textId="374F1A03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.org</w:t>
            </w:r>
          </w:p>
        </w:tc>
        <w:tc>
          <w:tcPr>
            <w:tcW w:w="3005" w:type="dxa"/>
          </w:tcPr>
          <w:p w14:paraId="646F10C0" w14:textId="70A5A467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Organizations</w:t>
            </w:r>
          </w:p>
        </w:tc>
        <w:tc>
          <w:tcPr>
            <w:tcW w:w="3006" w:type="dxa"/>
          </w:tcPr>
          <w:p w14:paraId="13E2822D" w14:textId="1DA0EFEB" w:rsidR="006D3847" w:rsidRDefault="006D3847" w:rsidP="006D3847">
            <w:pPr>
              <w:pStyle w:val="Punktmerketliste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Non-profit or miscellaneous organizations</w:t>
            </w:r>
          </w:p>
        </w:tc>
      </w:tr>
    </w:tbl>
    <w:p w14:paraId="7E1B36AD" w14:textId="5D0D2141" w:rsidR="006D3847" w:rsidRDefault="006D3847" w:rsidP="006D3847">
      <w:pPr>
        <w:pStyle w:val="Punktmerketliste"/>
        <w:rPr>
          <w:lang w:val="en-US"/>
        </w:rPr>
      </w:pPr>
      <w:r>
        <w:rPr>
          <w:lang w:val="en-US"/>
        </w:rPr>
        <w:t xml:space="preserve"> </w:t>
      </w:r>
    </w:p>
    <w:p w14:paraId="69A0E8BA" w14:textId="5FC89D5B" w:rsidR="006D3847" w:rsidRPr="005D7D12" w:rsidRDefault="006D3847" w:rsidP="006D3847">
      <w:pPr>
        <w:pStyle w:val="Punktmerketliste"/>
        <w:rPr>
          <w:lang w:val="en-US"/>
        </w:rPr>
      </w:pPr>
      <w:r>
        <w:rPr>
          <w:sz w:val="24"/>
          <w:lang w:val="en-US"/>
        </w:rPr>
        <w:t>The IP addresses are provided by Domain Name Server (DNS)</w:t>
      </w:r>
      <w:r w:rsidR="005D7D12">
        <w:rPr>
          <w:sz w:val="24"/>
          <w:lang w:val="en-US"/>
        </w:rPr>
        <w:t xml:space="preserve"> computer’s “phone list” that map symbolic names to their IP</w:t>
      </w:r>
    </w:p>
    <w:p w14:paraId="0D9D1F5B" w14:textId="0D2A3D9F" w:rsidR="005D7D12" w:rsidRPr="005D7D12" w:rsidRDefault="005D7D12" w:rsidP="006D3847">
      <w:pPr>
        <w:pStyle w:val="Punktmerketliste"/>
        <w:rPr>
          <w:lang w:val="en-US"/>
        </w:rPr>
      </w:pPr>
      <w:r>
        <w:rPr>
          <w:sz w:val="36"/>
          <w:lang w:val="en-US"/>
        </w:rPr>
        <w:lastRenderedPageBreak/>
        <w:t>Routing</w:t>
      </w:r>
    </w:p>
    <w:p w14:paraId="55ED56DD" w14:textId="46657FB9" w:rsidR="005D7D12" w:rsidRPr="005D7D12" w:rsidRDefault="005D7D12" w:rsidP="006D3847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When a computer connects to the Internet, it is connected to a smaller network that is connected to the Internet’s backbone. </w:t>
      </w:r>
    </w:p>
    <w:p w14:paraId="3EE1B359" w14:textId="6580743B" w:rsidR="005D7D12" w:rsidRPr="005D7D12" w:rsidRDefault="005D7D12" w:rsidP="006D3847">
      <w:pPr>
        <w:pStyle w:val="Punktmerketliste"/>
        <w:rPr>
          <w:lang w:val="en-US"/>
        </w:rPr>
      </w:pPr>
      <w:r>
        <w:rPr>
          <w:sz w:val="24"/>
          <w:lang w:val="en-US"/>
        </w:rPr>
        <w:t>The request data are broken into packets and travel across multiple networks before reassembled at their destination</w:t>
      </w:r>
    </w:p>
    <w:p w14:paraId="264A96DD" w14:textId="483073E4" w:rsidR="005D7D12" w:rsidRDefault="005D7D12" w:rsidP="005D7D12">
      <w:pPr>
        <w:pStyle w:val="Punktmerketliste"/>
        <w:rPr>
          <w:lang w:val="en-US"/>
        </w:rPr>
      </w:pPr>
      <w:r>
        <w:rPr>
          <w:sz w:val="24"/>
          <w:lang w:val="en-US"/>
        </w:rPr>
        <w:t>Dynamic routing – Routes are selected at the time of transmission, after considering current network conditions.</w:t>
      </w:r>
    </w:p>
    <w:p w14:paraId="05DAC1A1" w14:textId="0A8FD2C6" w:rsidR="005D7D12" w:rsidRPr="005D7D12" w:rsidRDefault="005D7D12" w:rsidP="005D7D12">
      <w:pPr>
        <w:pStyle w:val="Punktmerketliste"/>
        <w:rPr>
          <w:lang w:val="en-US"/>
        </w:rPr>
      </w:pPr>
      <w:r>
        <w:rPr>
          <w:sz w:val="36"/>
          <w:lang w:val="en-US"/>
        </w:rPr>
        <w:t>World Wide Web (WWW)</w:t>
      </w:r>
    </w:p>
    <w:p w14:paraId="4A95A6DC" w14:textId="3CC1AC49" w:rsidR="005D7D12" w:rsidRPr="005D7D12" w:rsidRDefault="005D7D12" w:rsidP="005D7D12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Many confuse the Internet with applications that work </w:t>
      </w:r>
      <w:r>
        <w:rPr>
          <w:i/>
          <w:sz w:val="24"/>
          <w:lang w:val="en-US"/>
        </w:rPr>
        <w:t xml:space="preserve">over </w:t>
      </w:r>
      <w:r>
        <w:rPr>
          <w:sz w:val="24"/>
          <w:lang w:val="en-US"/>
        </w:rPr>
        <w:t>the Internet. There are many of these, here are some examples:</w:t>
      </w:r>
    </w:p>
    <w:p w14:paraId="300EA44B" w14:textId="7D03BD65" w:rsidR="005D7D12" w:rsidRPr="005D7D12" w:rsidRDefault="005D7D12" w:rsidP="005D7D12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Email</w:t>
      </w:r>
    </w:p>
    <w:p w14:paraId="6CFB3A98" w14:textId="0E172B83" w:rsidR="005D7D12" w:rsidRPr="005D7D12" w:rsidRDefault="005D7D12" w:rsidP="005D7D12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Telnet</w:t>
      </w:r>
    </w:p>
    <w:p w14:paraId="1385C65A" w14:textId="030B59F6" w:rsidR="005D7D12" w:rsidRPr="005D7D12" w:rsidRDefault="005D7D12" w:rsidP="005D7D12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File Transfer Protocol (FTP)</w:t>
      </w:r>
    </w:p>
    <w:p w14:paraId="6586F68D" w14:textId="67EDD016" w:rsidR="005D7D12" w:rsidRPr="005D7D12" w:rsidRDefault="005D7D12" w:rsidP="005D7D12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Internet Relay Chat (IRC)</w:t>
      </w:r>
    </w:p>
    <w:p w14:paraId="2954CE56" w14:textId="0271D45D" w:rsidR="005D7D12" w:rsidRPr="005D7D12" w:rsidRDefault="005D7D12" w:rsidP="005D7D12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The World Wide Web (WWW)</w:t>
      </w:r>
    </w:p>
    <w:p w14:paraId="63ECA310" w14:textId="5EC16DD6" w:rsidR="005D7D12" w:rsidRPr="001A1F62" w:rsidRDefault="00696FC4" w:rsidP="005D7D12">
      <w:pPr>
        <w:pStyle w:val="Punktmerketliste"/>
        <w:rPr>
          <w:lang w:val="en-US"/>
        </w:rPr>
      </w:pPr>
      <w:r>
        <w:rPr>
          <w:sz w:val="24"/>
          <w:lang w:val="en-US"/>
        </w:rPr>
        <w:t>Founded in 1989</w:t>
      </w:r>
      <w:r w:rsidR="001A1F62">
        <w:rPr>
          <w:sz w:val="24"/>
          <w:lang w:val="en-US"/>
        </w:rPr>
        <w:t xml:space="preserve"> CERN</w:t>
      </w:r>
    </w:p>
    <w:p w14:paraId="2EE33DAA" w14:textId="2BB3D98B" w:rsidR="001A1F62" w:rsidRPr="001A1F62" w:rsidRDefault="001A1F62" w:rsidP="005D7D12">
      <w:pPr>
        <w:pStyle w:val="Punktmerketliste"/>
        <w:rPr>
          <w:lang w:val="en-US"/>
        </w:rPr>
      </w:pPr>
      <w:r>
        <w:rPr>
          <w:sz w:val="24"/>
          <w:lang w:val="en-US"/>
        </w:rPr>
        <w:t>System of interconnected hypertext documents</w:t>
      </w:r>
    </w:p>
    <w:p w14:paraId="3D9F84BB" w14:textId="7346DAEA" w:rsidR="001A1F62" w:rsidRPr="001A1F62" w:rsidRDefault="001A1F62" w:rsidP="005D7D12">
      <w:pPr>
        <w:pStyle w:val="Punktmerketliste"/>
        <w:rPr>
          <w:lang w:val="en-US"/>
        </w:rPr>
      </w:pPr>
      <w:r>
        <w:rPr>
          <w:b/>
          <w:sz w:val="36"/>
          <w:u w:val="single"/>
          <w:lang w:val="en-US"/>
        </w:rPr>
        <w:t>Document Object Model (DOM)</w:t>
      </w:r>
    </w:p>
    <w:p w14:paraId="00492E16" w14:textId="044F83BE" w:rsidR="001A1F62" w:rsidRPr="00117D24" w:rsidRDefault="00117D24" w:rsidP="005D7D12">
      <w:pPr>
        <w:pStyle w:val="Punktmerketliste"/>
        <w:rPr>
          <w:lang w:val="en-US"/>
        </w:rPr>
      </w:pPr>
      <w:r>
        <w:rPr>
          <w:sz w:val="24"/>
          <w:lang w:val="en-US"/>
        </w:rPr>
        <w:t>Programming interface for HTML and XML document.</w:t>
      </w:r>
    </w:p>
    <w:p w14:paraId="797DB855" w14:textId="406CEABE" w:rsidR="00117D24" w:rsidRPr="00117D24" w:rsidRDefault="00117D24" w:rsidP="005D7D12">
      <w:pPr>
        <w:pStyle w:val="Punktmerketliste"/>
        <w:rPr>
          <w:lang w:val="en-US"/>
        </w:rPr>
      </w:pPr>
      <w:r>
        <w:rPr>
          <w:sz w:val="24"/>
          <w:lang w:val="en-US"/>
        </w:rPr>
        <w:t>Structured representation of the document, defines a way to access the objects from programs or scripts</w:t>
      </w:r>
    </w:p>
    <w:p w14:paraId="67158A70" w14:textId="0D82DE28" w:rsidR="00117D24" w:rsidRPr="00117D24" w:rsidRDefault="00117D24" w:rsidP="005D7D12">
      <w:pPr>
        <w:pStyle w:val="Punktmerketliste"/>
        <w:rPr>
          <w:lang w:val="en-US"/>
        </w:rPr>
      </w:pPr>
      <w:r>
        <w:rPr>
          <w:sz w:val="24"/>
          <w:lang w:val="en-US"/>
        </w:rPr>
        <w:t>Structured group of nodes</w:t>
      </w:r>
    </w:p>
    <w:p w14:paraId="08CD5B24" w14:textId="73F7D8FB" w:rsidR="00117D24" w:rsidRPr="00117D24" w:rsidRDefault="00117D24" w:rsidP="00117D24">
      <w:pPr>
        <w:pStyle w:val="Punktmerketliste"/>
        <w:rPr>
          <w:lang w:val="en-US"/>
        </w:rPr>
      </w:pPr>
      <w:r>
        <w:rPr>
          <w:sz w:val="24"/>
          <w:lang w:val="en-US"/>
        </w:rPr>
        <w:t>The HTML: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  <w:t>&lt;html&gt;</w:t>
      </w:r>
      <w:r>
        <w:rPr>
          <w:sz w:val="24"/>
          <w:lang w:val="en-US"/>
        </w:rPr>
        <w:br/>
        <w:t xml:space="preserve">    &lt;head&gt;&lt;/head&gt;</w:t>
      </w:r>
      <w:r>
        <w:rPr>
          <w:sz w:val="24"/>
          <w:lang w:val="en-US"/>
        </w:rPr>
        <w:br/>
      </w:r>
      <w:r>
        <w:rPr>
          <w:lang w:val="en-US"/>
        </w:rPr>
        <w:t xml:space="preserve">   </w:t>
      </w:r>
      <w:r>
        <w:rPr>
          <w:sz w:val="24"/>
          <w:lang w:val="en-US"/>
        </w:rPr>
        <w:t>&lt;body&gt;</w:t>
      </w:r>
      <w:r>
        <w:rPr>
          <w:sz w:val="24"/>
          <w:lang w:val="en-US"/>
        </w:rPr>
        <w:br/>
        <w:t xml:space="preserve">        &lt;h1Title&lt;/h1&gt;</w:t>
      </w:r>
      <w:r>
        <w:rPr>
          <w:sz w:val="24"/>
          <w:lang w:val="en-US"/>
        </w:rPr>
        <w:br/>
        <w:t xml:space="preserve">        &lt;p&gt;</w:t>
      </w:r>
      <w:r>
        <w:rPr>
          <w:sz w:val="24"/>
          <w:lang w:val="en-US"/>
        </w:rPr>
        <w:br/>
        <w:t xml:space="preserve">            Some &lt;a&gt;linked&lt;/a&gt; text</w:t>
      </w:r>
      <w:r>
        <w:rPr>
          <w:sz w:val="24"/>
          <w:lang w:val="en-US"/>
        </w:rPr>
        <w:br/>
        <w:t xml:space="preserve">        &lt;/p&gt;</w:t>
      </w:r>
      <w:r>
        <w:rPr>
          <w:sz w:val="24"/>
          <w:lang w:val="en-US"/>
        </w:rPr>
        <w:br/>
      </w:r>
      <w:r>
        <w:rPr>
          <w:lang w:val="en-US"/>
        </w:rPr>
        <w:t xml:space="preserve">      </w:t>
      </w:r>
      <w:r>
        <w:rPr>
          <w:sz w:val="24"/>
          <w:lang w:val="en-US"/>
        </w:rPr>
        <w:t>&lt;p&gt;</w:t>
      </w:r>
      <w:r>
        <w:rPr>
          <w:sz w:val="24"/>
          <w:lang w:val="en-US"/>
        </w:rPr>
        <w:br/>
        <w:t xml:space="preserve">            And some unlinked text</w:t>
      </w:r>
      <w:r>
        <w:rPr>
          <w:sz w:val="24"/>
          <w:lang w:val="en-US"/>
        </w:rPr>
        <w:br/>
        <w:t xml:space="preserve">        &lt;/p&gt;</w:t>
      </w:r>
      <w:r>
        <w:rPr>
          <w:sz w:val="24"/>
          <w:lang w:val="en-US"/>
        </w:rPr>
        <w:br/>
      </w:r>
      <w:r>
        <w:rPr>
          <w:sz w:val="24"/>
          <w:lang w:val="en-US"/>
        </w:rPr>
        <w:lastRenderedPageBreak/>
        <w:t xml:space="preserve">     &lt;/body&gt;</w:t>
      </w:r>
      <w:r>
        <w:rPr>
          <w:sz w:val="24"/>
          <w:lang w:val="en-US"/>
        </w:rPr>
        <w:br/>
        <w:t>&lt;/html&gt;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  <w:t>Will give the document tree:</w:t>
      </w:r>
      <w:r>
        <w:rPr>
          <w:sz w:val="24"/>
          <w:lang w:val="en-US"/>
        </w:rPr>
        <w:br/>
      </w:r>
      <w:r>
        <w:rPr>
          <w:noProof/>
          <w:lang w:eastAsia="nb-NO"/>
        </w:rPr>
        <w:drawing>
          <wp:inline distT="0" distB="0" distL="0" distR="0" wp14:anchorId="355EA9A2" wp14:editId="44443C62">
            <wp:extent cx="5731510" cy="250888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05A8" w14:textId="60886AAC" w:rsidR="00117D24" w:rsidRPr="00117D24" w:rsidRDefault="00117D24" w:rsidP="00117D24">
      <w:pPr>
        <w:pStyle w:val="Punktmerketliste"/>
        <w:rPr>
          <w:lang w:val="en-US"/>
        </w:rPr>
      </w:pPr>
      <w:r>
        <w:rPr>
          <w:b/>
          <w:sz w:val="36"/>
          <w:u w:val="single"/>
          <w:lang w:val="en-US"/>
        </w:rPr>
        <w:t>HTML</w:t>
      </w:r>
    </w:p>
    <w:p w14:paraId="1A483E3D" w14:textId="4AACBBAD" w:rsidR="00117D24" w:rsidRPr="006777C1" w:rsidRDefault="006777C1" w:rsidP="00117D24">
      <w:pPr>
        <w:pStyle w:val="Punktmerketliste"/>
        <w:rPr>
          <w:lang w:val="en-US"/>
        </w:rPr>
      </w:pPr>
      <w:r>
        <w:rPr>
          <w:sz w:val="24"/>
          <w:lang w:val="en-US"/>
        </w:rPr>
        <w:t>Describes the structure of a page</w:t>
      </w:r>
    </w:p>
    <w:p w14:paraId="74E685ED" w14:textId="42FBD2A6" w:rsidR="006777C1" w:rsidRPr="006777C1" w:rsidRDefault="006777C1" w:rsidP="00117D24">
      <w:pPr>
        <w:pStyle w:val="Punktmerketliste"/>
        <w:rPr>
          <w:lang w:val="en-US"/>
        </w:rPr>
      </w:pPr>
      <w:r>
        <w:rPr>
          <w:sz w:val="24"/>
          <w:lang w:val="en-US"/>
        </w:rPr>
        <w:t>Built up by tags, such as &lt;body&gt; &lt;p&gt; &lt;div&gt;</w:t>
      </w:r>
    </w:p>
    <w:p w14:paraId="25819C71" w14:textId="7E2D199E" w:rsidR="009A5E82" w:rsidRPr="009A5E82" w:rsidRDefault="009A5E82" w:rsidP="009A5E82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At the top of the document you should include </w:t>
      </w:r>
      <w:proofErr w:type="gramStart"/>
      <w:r>
        <w:rPr>
          <w:sz w:val="24"/>
          <w:lang w:val="en-US"/>
        </w:rPr>
        <w:t>&lt;!</w:t>
      </w:r>
      <w:proofErr w:type="spellStart"/>
      <w:r>
        <w:rPr>
          <w:sz w:val="24"/>
          <w:lang w:val="en-US"/>
        </w:rPr>
        <w:t>DOCTYPE</w:t>
      </w:r>
      <w:proofErr w:type="spellEnd"/>
      <w:proofErr w:type="gramEnd"/>
      <w:r>
        <w:rPr>
          <w:sz w:val="24"/>
          <w:lang w:val="en-US"/>
        </w:rPr>
        <w:t xml:space="preserve"> html&gt;</w:t>
      </w:r>
      <w:r>
        <w:rPr>
          <w:lang w:val="en-US"/>
        </w:rPr>
        <w:t xml:space="preserve">, </w:t>
      </w:r>
      <w:r>
        <w:rPr>
          <w:sz w:val="24"/>
          <w:lang w:val="en-US"/>
        </w:rPr>
        <w:t>so the browser know it’s HTML5</w:t>
      </w:r>
    </w:p>
    <w:p w14:paraId="2E0E85BB" w14:textId="28208519" w:rsidR="009A5E82" w:rsidRPr="00A1070B" w:rsidRDefault="00A1070B" w:rsidP="009A5E82">
      <w:pPr>
        <w:pStyle w:val="Punktmerketliste"/>
        <w:rPr>
          <w:lang w:val="en-US"/>
        </w:rPr>
      </w:pPr>
      <w:r>
        <w:rPr>
          <w:sz w:val="24"/>
          <w:lang w:val="en-US"/>
        </w:rPr>
        <w:t>Everything that shows up on the page is within the &lt;body&gt; tag. Elements inside this tag is either inline or block</w:t>
      </w:r>
    </w:p>
    <w:p w14:paraId="05E11CF5" w14:textId="3DF6350A" w:rsidR="00A1070B" w:rsidRPr="00A1070B" w:rsidRDefault="00A1070B" w:rsidP="009A5E82">
      <w:pPr>
        <w:pStyle w:val="Punktmerketliste"/>
        <w:rPr>
          <w:lang w:val="en-US"/>
        </w:rPr>
      </w:pPr>
      <w:r>
        <w:rPr>
          <w:sz w:val="24"/>
          <w:lang w:val="en-US"/>
        </w:rPr>
        <w:t>Block elements -&gt; Starts on a new line and takes up full width. Examples are div, h1-h6, p, form</w:t>
      </w:r>
    </w:p>
    <w:p w14:paraId="11DBF297" w14:textId="7157AD4B" w:rsidR="00A1070B" w:rsidRPr="00A1070B" w:rsidRDefault="00A1070B" w:rsidP="009A5E82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Inline does not start on a new line, takes up as much width as necessary. Examples: span, a, </w:t>
      </w:r>
      <w:proofErr w:type="spellStart"/>
      <w:r>
        <w:rPr>
          <w:sz w:val="24"/>
          <w:lang w:val="en-US"/>
        </w:rPr>
        <w:t>img</w:t>
      </w:r>
      <w:proofErr w:type="spellEnd"/>
    </w:p>
    <w:p w14:paraId="00A91357" w14:textId="4433EA90" w:rsidR="00A1070B" w:rsidRPr="00A1070B" w:rsidRDefault="00A1070B" w:rsidP="009A5E82">
      <w:pPr>
        <w:pStyle w:val="Punktmerketliste"/>
        <w:rPr>
          <w:lang w:val="en-US"/>
        </w:rPr>
      </w:pPr>
      <w:r>
        <w:rPr>
          <w:sz w:val="24"/>
          <w:lang w:val="en-US"/>
        </w:rPr>
        <w:t>Each tag has attributes. Example “</w:t>
      </w:r>
      <w:proofErr w:type="spellStart"/>
      <w:r>
        <w:rPr>
          <w:sz w:val="24"/>
          <w:lang w:val="en-US"/>
        </w:rPr>
        <w:t>src</w:t>
      </w:r>
      <w:proofErr w:type="spellEnd"/>
      <w:r>
        <w:rPr>
          <w:sz w:val="24"/>
          <w:lang w:val="en-US"/>
        </w:rPr>
        <w:t>”. &lt;</w:t>
      </w:r>
      <w:proofErr w:type="spellStart"/>
      <w:r>
        <w:rPr>
          <w:sz w:val="24"/>
          <w:lang w:val="en-US"/>
        </w:rPr>
        <w:t>img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src</w:t>
      </w:r>
      <w:proofErr w:type="spellEnd"/>
      <w:proofErr w:type="gramStart"/>
      <w:r>
        <w:rPr>
          <w:sz w:val="24"/>
          <w:lang w:val="en-US"/>
        </w:rPr>
        <w:t>=”image.png</w:t>
      </w:r>
      <w:proofErr w:type="gramEnd"/>
      <w:r>
        <w:rPr>
          <w:sz w:val="24"/>
          <w:lang w:val="en-US"/>
        </w:rPr>
        <w:t>”&gt;</w:t>
      </w:r>
    </w:p>
    <w:p w14:paraId="5A6A89C3" w14:textId="4EB07F6E" w:rsidR="00A1070B" w:rsidRPr="007F6724" w:rsidRDefault="007F6724" w:rsidP="009A5E82">
      <w:pPr>
        <w:pStyle w:val="Punktmerketliste"/>
        <w:rPr>
          <w:lang w:val="en-US"/>
        </w:rPr>
      </w:pPr>
      <w:r>
        <w:rPr>
          <w:sz w:val="24"/>
          <w:lang w:val="en-US"/>
        </w:rPr>
        <w:t>Some useful and basic HTML tags:</w:t>
      </w:r>
    </w:p>
    <w:p w14:paraId="64157414" w14:textId="46F12804" w:rsidR="007F6724" w:rsidRPr="007F6724" w:rsidRDefault="007F6724" w:rsidP="007F672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Headings: h1-h6</w:t>
      </w:r>
    </w:p>
    <w:p w14:paraId="2613214C" w14:textId="04859711" w:rsidR="007F6724" w:rsidRPr="007F6724" w:rsidRDefault="007F6724" w:rsidP="007F672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Paragraphs &lt;p&gt;</w:t>
      </w:r>
    </w:p>
    <w:p w14:paraId="2C98FF44" w14:textId="0B1A56D1" w:rsidR="007F6724" w:rsidRPr="007F6724" w:rsidRDefault="007F6724" w:rsidP="007F672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Bold: &lt;b&gt;</w:t>
      </w:r>
    </w:p>
    <w:p w14:paraId="140125F8" w14:textId="54AD877B" w:rsidR="007F6724" w:rsidRPr="007F6724" w:rsidRDefault="007F6724" w:rsidP="007F672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Italic: &lt;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&gt;</w:t>
      </w:r>
    </w:p>
    <w:p w14:paraId="0C813A7D" w14:textId="6AC7BC7B" w:rsidR="007F6724" w:rsidRPr="007F6724" w:rsidRDefault="007F6724" w:rsidP="007F672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Superscript and subscript: &lt;sup&gt; and &lt;sub&gt;</w:t>
      </w:r>
    </w:p>
    <w:p w14:paraId="20334AC2" w14:textId="3FC25965" w:rsidR="007F6724" w:rsidRPr="007F6724" w:rsidRDefault="007F6724" w:rsidP="007F672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Line break: &lt;</w:t>
      </w:r>
      <w:proofErr w:type="spellStart"/>
      <w:r>
        <w:rPr>
          <w:sz w:val="24"/>
          <w:lang w:val="en-US"/>
        </w:rPr>
        <w:t>br</w:t>
      </w:r>
      <w:proofErr w:type="spellEnd"/>
      <w:r>
        <w:rPr>
          <w:sz w:val="24"/>
          <w:lang w:val="en-US"/>
        </w:rPr>
        <w:t>&gt; (no closing tag)</w:t>
      </w:r>
    </w:p>
    <w:p w14:paraId="70D53E42" w14:textId="2EAD3790" w:rsidR="007F6724" w:rsidRPr="007F6724" w:rsidRDefault="007F6724" w:rsidP="007F672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lastRenderedPageBreak/>
        <w:t xml:space="preserve">Link: &lt;a </w:t>
      </w:r>
      <w:proofErr w:type="spellStart"/>
      <w:r>
        <w:rPr>
          <w:sz w:val="24"/>
          <w:lang w:val="en-US"/>
        </w:rPr>
        <w:t>href</w:t>
      </w:r>
      <w:proofErr w:type="spellEnd"/>
      <w:proofErr w:type="gramStart"/>
      <w:r>
        <w:rPr>
          <w:sz w:val="24"/>
          <w:lang w:val="en-US"/>
        </w:rPr>
        <w:t>=”www.google.no</w:t>
      </w:r>
      <w:proofErr w:type="gramEnd"/>
      <w:r>
        <w:rPr>
          <w:sz w:val="24"/>
          <w:lang w:val="en-US"/>
        </w:rPr>
        <w:t>”&gt;This is a link to Google &lt;/a&gt;</w:t>
      </w:r>
    </w:p>
    <w:p w14:paraId="0E96195B" w14:textId="205093B3" w:rsidR="007F6724" w:rsidRPr="007F6724" w:rsidRDefault="007F6724" w:rsidP="007F672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Lists: &lt;</w:t>
      </w:r>
      <w:proofErr w:type="spellStart"/>
      <w:r>
        <w:rPr>
          <w:sz w:val="24"/>
          <w:lang w:val="en-US"/>
        </w:rPr>
        <w:t>ol</w:t>
      </w:r>
      <w:proofErr w:type="spellEnd"/>
      <w:r>
        <w:rPr>
          <w:sz w:val="24"/>
          <w:lang w:val="en-US"/>
        </w:rPr>
        <w:t>&gt; for ordered &lt;</w:t>
      </w:r>
      <w:proofErr w:type="spellStart"/>
      <w:r>
        <w:rPr>
          <w:sz w:val="24"/>
          <w:lang w:val="en-US"/>
        </w:rPr>
        <w:t>ul</w:t>
      </w:r>
      <w:proofErr w:type="spellEnd"/>
      <w:r>
        <w:rPr>
          <w:sz w:val="24"/>
          <w:lang w:val="en-US"/>
        </w:rPr>
        <w:t xml:space="preserve">&gt; for </w:t>
      </w:r>
      <w:proofErr w:type="spellStart"/>
      <w:r>
        <w:rPr>
          <w:sz w:val="24"/>
          <w:lang w:val="en-US"/>
        </w:rPr>
        <w:t>unoredered</w:t>
      </w:r>
      <w:proofErr w:type="spellEnd"/>
      <w:r>
        <w:rPr>
          <w:sz w:val="24"/>
          <w:lang w:val="en-US"/>
        </w:rPr>
        <w:t>. &lt;li&gt; for items:</w:t>
      </w:r>
    </w:p>
    <w:p w14:paraId="463953CC" w14:textId="2C7E1108" w:rsidR="007F6724" w:rsidRPr="007F6724" w:rsidRDefault="007F6724" w:rsidP="007F6724">
      <w:pPr>
        <w:pStyle w:val="Punktmerketliste"/>
        <w:numPr>
          <w:ilvl w:val="2"/>
          <w:numId w:val="3"/>
        </w:numPr>
      </w:pPr>
      <w:r w:rsidRPr="007F6724">
        <w:rPr>
          <w:sz w:val="24"/>
        </w:rPr>
        <w:t>&lt;ol&gt;</w:t>
      </w:r>
      <w:r w:rsidRPr="007F6724">
        <w:rPr>
          <w:sz w:val="24"/>
        </w:rPr>
        <w:br/>
      </w:r>
      <w:r w:rsidRPr="007F6724">
        <w:t xml:space="preserve">   </w:t>
      </w:r>
      <w:r w:rsidRPr="007F6724">
        <w:rPr>
          <w:sz w:val="24"/>
        </w:rPr>
        <w:t>&lt;li&gt;List Item&lt;/li&gt;</w:t>
      </w:r>
      <w:r w:rsidRPr="007F6724">
        <w:rPr>
          <w:sz w:val="24"/>
        </w:rPr>
        <w:br/>
        <w:t>&lt;/ol</w:t>
      </w:r>
      <w:r>
        <w:rPr>
          <w:sz w:val="24"/>
        </w:rPr>
        <w:t>&gt;</w:t>
      </w:r>
    </w:p>
    <w:p w14:paraId="3C7696A5" w14:textId="03A1FC23" w:rsidR="007F6724" w:rsidRPr="007F6724" w:rsidRDefault="007F6724" w:rsidP="007F6724">
      <w:pPr>
        <w:pStyle w:val="Punktmerketliste"/>
        <w:numPr>
          <w:ilvl w:val="1"/>
          <w:numId w:val="3"/>
        </w:numPr>
      </w:pPr>
      <w:r>
        <w:rPr>
          <w:sz w:val="24"/>
        </w:rPr>
        <w:t>Images: 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”....</w:t>
      </w:r>
      <w:proofErr w:type="gramEnd"/>
      <w:r>
        <w:rPr>
          <w:sz w:val="24"/>
        </w:rPr>
        <w:t>”&gt;</w:t>
      </w:r>
    </w:p>
    <w:p w14:paraId="6BC870F3" w14:textId="60817649" w:rsidR="007F6724" w:rsidRPr="007F6724" w:rsidRDefault="007F6724" w:rsidP="007F6724">
      <w:pPr>
        <w:pStyle w:val="Punktmerketliste"/>
        <w:numPr>
          <w:ilvl w:val="1"/>
          <w:numId w:val="3"/>
        </w:numPr>
        <w:rPr>
          <w:lang w:val="en-US"/>
        </w:rPr>
      </w:pPr>
      <w:r w:rsidRPr="007F6724">
        <w:rPr>
          <w:sz w:val="24"/>
          <w:lang w:val="en-US"/>
        </w:rPr>
        <w:t>Tables: &lt;table&gt;&lt;</w:t>
      </w:r>
      <w:proofErr w:type="spellStart"/>
      <w:r w:rsidRPr="007F6724">
        <w:rPr>
          <w:sz w:val="24"/>
          <w:lang w:val="en-US"/>
        </w:rPr>
        <w:t>tr</w:t>
      </w:r>
      <w:proofErr w:type="spellEnd"/>
      <w:r w:rsidRPr="007F6724">
        <w:rPr>
          <w:sz w:val="24"/>
          <w:lang w:val="en-US"/>
        </w:rPr>
        <w:t>&gt;&lt;</w:t>
      </w:r>
      <w:proofErr w:type="spellStart"/>
      <w:r w:rsidRPr="007F6724">
        <w:rPr>
          <w:sz w:val="24"/>
          <w:lang w:val="en-US"/>
        </w:rPr>
        <w:t>th</w:t>
      </w:r>
      <w:proofErr w:type="spellEnd"/>
      <w:r w:rsidRPr="007F6724">
        <w:rPr>
          <w:sz w:val="24"/>
          <w:lang w:val="en-US"/>
        </w:rPr>
        <w:t>&gt;&lt;td&gt;</w:t>
      </w:r>
    </w:p>
    <w:p w14:paraId="61A3B5FE" w14:textId="3FFC95B4" w:rsidR="007F6724" w:rsidRPr="007F6724" w:rsidRDefault="007F6724" w:rsidP="007F6724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&lt;table&gt;</w:t>
      </w:r>
      <w:r>
        <w:rPr>
          <w:sz w:val="24"/>
          <w:lang w:val="en-US"/>
        </w:rPr>
        <w:br/>
      </w:r>
      <w:r>
        <w:rPr>
          <w:lang w:val="en-US"/>
        </w:rPr>
        <w:t xml:space="preserve">    </w:t>
      </w:r>
      <w:r>
        <w:rPr>
          <w:sz w:val="24"/>
          <w:lang w:val="en-US"/>
        </w:rPr>
        <w:t>&lt;</w:t>
      </w:r>
      <w:proofErr w:type="spellStart"/>
      <w:r>
        <w:rPr>
          <w:sz w:val="24"/>
          <w:lang w:val="en-US"/>
        </w:rPr>
        <w:t>tr</w:t>
      </w:r>
      <w:proofErr w:type="spellEnd"/>
      <w:r>
        <w:rPr>
          <w:sz w:val="24"/>
          <w:lang w:val="en-US"/>
        </w:rPr>
        <w:t>&gt;</w:t>
      </w:r>
      <w:r>
        <w:rPr>
          <w:sz w:val="24"/>
          <w:lang w:val="en-US"/>
        </w:rPr>
        <w:br/>
        <w:t xml:space="preserve">        &lt;</w:t>
      </w:r>
      <w:proofErr w:type="spellStart"/>
      <w:r>
        <w:rPr>
          <w:sz w:val="24"/>
          <w:lang w:val="en-US"/>
        </w:rPr>
        <w:t>th</w:t>
      </w:r>
      <w:proofErr w:type="spellEnd"/>
      <w:r>
        <w:rPr>
          <w:sz w:val="24"/>
          <w:lang w:val="en-US"/>
        </w:rPr>
        <w:t>&gt;</w:t>
      </w:r>
      <w:r>
        <w:rPr>
          <w:sz w:val="24"/>
          <w:lang w:val="en-US"/>
        </w:rPr>
        <w:br/>
        <w:t xml:space="preserve">              &lt;td&gt;First head&lt;/td&gt;</w:t>
      </w:r>
      <w:r>
        <w:rPr>
          <w:sz w:val="24"/>
          <w:lang w:val="en-US"/>
        </w:rPr>
        <w:br/>
        <w:t xml:space="preserve">        &lt;/</w:t>
      </w:r>
      <w:proofErr w:type="spellStart"/>
      <w:r>
        <w:rPr>
          <w:sz w:val="24"/>
          <w:lang w:val="en-US"/>
        </w:rPr>
        <w:t>th</w:t>
      </w:r>
      <w:proofErr w:type="spellEnd"/>
      <w:r>
        <w:rPr>
          <w:sz w:val="24"/>
          <w:lang w:val="en-US"/>
        </w:rPr>
        <w:t>&gt;</w:t>
      </w:r>
      <w:r>
        <w:rPr>
          <w:sz w:val="24"/>
          <w:lang w:val="en-US"/>
        </w:rPr>
        <w:br/>
        <w:t xml:space="preserve">      &lt;/</w:t>
      </w:r>
      <w:proofErr w:type="spellStart"/>
      <w:r>
        <w:rPr>
          <w:sz w:val="24"/>
          <w:lang w:val="en-US"/>
        </w:rPr>
        <w:t>tr</w:t>
      </w:r>
      <w:proofErr w:type="spellEnd"/>
      <w:r>
        <w:rPr>
          <w:sz w:val="24"/>
          <w:lang w:val="en-US"/>
        </w:rPr>
        <w:t>&gt;</w:t>
      </w:r>
      <w:r>
        <w:rPr>
          <w:sz w:val="24"/>
          <w:lang w:val="en-US"/>
        </w:rPr>
        <w:br/>
        <w:t xml:space="preserve">      &lt;</w:t>
      </w:r>
      <w:proofErr w:type="spellStart"/>
      <w:r>
        <w:rPr>
          <w:sz w:val="24"/>
          <w:lang w:val="en-US"/>
        </w:rPr>
        <w:t>tr</w:t>
      </w:r>
      <w:proofErr w:type="spellEnd"/>
      <w:r>
        <w:rPr>
          <w:sz w:val="24"/>
          <w:lang w:val="en-US"/>
        </w:rPr>
        <w:t>&gt;</w:t>
      </w:r>
      <w:r>
        <w:rPr>
          <w:sz w:val="24"/>
          <w:lang w:val="en-US"/>
        </w:rPr>
        <w:br/>
        <w:t xml:space="preserve">         &lt;td&gt;Under first head&lt;/td&gt;</w:t>
      </w:r>
      <w:r>
        <w:rPr>
          <w:sz w:val="24"/>
          <w:lang w:val="en-US"/>
        </w:rPr>
        <w:br/>
        <w:t xml:space="preserve">      &lt;/</w:t>
      </w:r>
      <w:proofErr w:type="spellStart"/>
      <w:r>
        <w:rPr>
          <w:sz w:val="24"/>
          <w:lang w:val="en-US"/>
        </w:rPr>
        <w:t>tr</w:t>
      </w:r>
      <w:proofErr w:type="spellEnd"/>
      <w:r>
        <w:rPr>
          <w:sz w:val="24"/>
          <w:lang w:val="en-US"/>
        </w:rPr>
        <w:t>&gt;</w:t>
      </w:r>
      <w:r>
        <w:rPr>
          <w:sz w:val="24"/>
          <w:lang w:val="en-US"/>
        </w:rPr>
        <w:br/>
        <w:t>&lt;/table&gt;</w:t>
      </w:r>
    </w:p>
    <w:p w14:paraId="22660C8F" w14:textId="426E7F4A" w:rsidR="007F6724" w:rsidRPr="007F6724" w:rsidRDefault="007F6724" w:rsidP="007F672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 xml:space="preserve">Comments: </w:t>
      </w:r>
      <w:proofErr w:type="gramStart"/>
      <w:r>
        <w:rPr>
          <w:sz w:val="24"/>
          <w:lang w:val="en-US"/>
        </w:rPr>
        <w:t>&lt;!—</w:t>
      </w:r>
      <w:proofErr w:type="gramEnd"/>
      <w:r>
        <w:rPr>
          <w:sz w:val="24"/>
          <w:lang w:val="en-US"/>
        </w:rPr>
        <w:t xml:space="preserve">This is a comment --&gt; </w:t>
      </w:r>
    </w:p>
    <w:p w14:paraId="0C48082E" w14:textId="36777A1B" w:rsidR="007F6724" w:rsidRPr="007F6724" w:rsidRDefault="007F6724" w:rsidP="007F672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&lt;footer&gt; &lt;section&gt; &lt;header&gt; &lt;article&gt; &lt;input&gt;</w:t>
      </w:r>
    </w:p>
    <w:p w14:paraId="7BBDABDF" w14:textId="1C7A303B" w:rsidR="007F6724" w:rsidRPr="0075106A" w:rsidRDefault="007F6724" w:rsidP="007F6724">
      <w:pPr>
        <w:pStyle w:val="Punktmerketliste"/>
        <w:rPr>
          <w:b/>
          <w:u w:val="single"/>
          <w:lang w:val="en-US"/>
        </w:rPr>
      </w:pPr>
      <w:r w:rsidRPr="0075106A">
        <w:rPr>
          <w:b/>
          <w:sz w:val="36"/>
          <w:u w:val="single"/>
          <w:lang w:val="en-US"/>
        </w:rPr>
        <w:t>Site structure</w:t>
      </w:r>
    </w:p>
    <w:p w14:paraId="43F80239" w14:textId="16230416" w:rsidR="007F6724" w:rsidRPr="0075106A" w:rsidRDefault="0075106A" w:rsidP="007F6724">
      <w:pPr>
        <w:pStyle w:val="Punktmerketliste"/>
        <w:rPr>
          <w:lang w:val="en-US"/>
        </w:rPr>
      </w:pPr>
      <w:r>
        <w:rPr>
          <w:sz w:val="36"/>
          <w:lang w:val="en-US"/>
        </w:rPr>
        <w:t>URL</w:t>
      </w:r>
    </w:p>
    <w:p w14:paraId="76758959" w14:textId="4F4DC477" w:rsidR="0075106A" w:rsidRPr="000D31DF" w:rsidRDefault="00571053" w:rsidP="007F6724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URLs are used to </w:t>
      </w:r>
      <w:r w:rsidR="000D31DF">
        <w:rPr>
          <w:sz w:val="24"/>
          <w:lang w:val="en-US"/>
        </w:rPr>
        <w:t>link to another document or resource</w:t>
      </w:r>
    </w:p>
    <w:p w14:paraId="6F0C8B6D" w14:textId="5133A94A" w:rsidR="000D31DF" w:rsidRPr="000D31DF" w:rsidRDefault="000D31DF" w:rsidP="007F6724">
      <w:pPr>
        <w:pStyle w:val="Punktmerketliste"/>
        <w:rPr>
          <w:lang w:val="en-US"/>
        </w:rPr>
      </w:pPr>
      <w:r>
        <w:rPr>
          <w:sz w:val="24"/>
          <w:lang w:val="en-US"/>
        </w:rPr>
        <w:t>Precise location</w:t>
      </w:r>
    </w:p>
    <w:p w14:paraId="6E0BAE89" w14:textId="4D6122DA" w:rsidR="000D31DF" w:rsidRPr="000D31DF" w:rsidRDefault="000D31DF" w:rsidP="007F6724">
      <w:pPr>
        <w:pStyle w:val="Punktmerketliste"/>
        <w:rPr>
          <w:lang w:val="en-US"/>
        </w:rPr>
      </w:pPr>
      <w:r>
        <w:rPr>
          <w:sz w:val="24"/>
          <w:lang w:val="en-US"/>
        </w:rPr>
        <w:t>URL for webpages must start with “HTTP” or “HTTPS”</w:t>
      </w:r>
    </w:p>
    <w:p w14:paraId="2282D1C6" w14:textId="4A99BEA5" w:rsidR="000D31DF" w:rsidRPr="000D31DF" w:rsidRDefault="000D31DF" w:rsidP="007F6724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An URL may look like </w:t>
      </w:r>
      <w:hyperlink r:id="rId8" w:history="1">
        <w:r w:rsidRPr="00AE740A">
          <w:rPr>
            <w:rStyle w:val="Hyperkobling"/>
            <w:sz w:val="24"/>
            <w:lang w:val="en-US"/>
          </w:rPr>
          <w:t>http://developer.mozilla.org/en-US/docs/Learn/</w:t>
        </w:r>
      </w:hyperlink>
    </w:p>
    <w:p w14:paraId="0EE274FE" w14:textId="410FCC24" w:rsidR="000D31DF" w:rsidRDefault="00286D00" w:rsidP="007F6724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An URL is composed of different parts, some mandatory and others optional: </w:t>
      </w:r>
      <w:r>
        <w:rPr>
          <w:sz w:val="24"/>
          <w:lang w:val="en-US"/>
        </w:rPr>
        <w:br/>
      </w:r>
      <w:hyperlink r:id="rId9" w:history="1">
        <w:r w:rsidRPr="00286D00">
          <w:rPr>
            <w:rStyle w:val="Hyperkobling"/>
            <w:sz w:val="22"/>
            <w:lang w:val="en-US"/>
          </w:rPr>
          <w:t>http://www.example.com:80/path/to/myfile.html?key1=valu e1&amp;key2=value2#SomewhereInTheDocument</w:t>
        </w:r>
      </w:hyperlink>
      <w:r w:rsidRPr="00286D00">
        <w:rPr>
          <w:sz w:val="22"/>
          <w:lang w:val="en-US"/>
        </w:rPr>
        <w:t xml:space="preserve"> </w:t>
      </w:r>
    </w:p>
    <w:p w14:paraId="161757C6" w14:textId="2F130D6B" w:rsidR="00286D00" w:rsidRPr="00286D00" w:rsidRDefault="00286D00" w:rsidP="00286D00">
      <w:pPr>
        <w:pStyle w:val="Punktmerketliste"/>
        <w:numPr>
          <w:ilvl w:val="1"/>
          <w:numId w:val="3"/>
        </w:numPr>
        <w:rPr>
          <w:lang w:val="en-US"/>
        </w:rPr>
      </w:pPr>
      <w:hyperlink r:id="rId10" w:history="1">
        <w:r w:rsidRPr="00AE740A">
          <w:rPr>
            <w:rStyle w:val="Hyperkobling"/>
            <w:sz w:val="24"/>
            <w:lang w:val="en-US"/>
          </w:rPr>
          <w:t>Www.example.com</w:t>
        </w:r>
      </w:hyperlink>
      <w:r>
        <w:rPr>
          <w:sz w:val="24"/>
          <w:lang w:val="en-US"/>
        </w:rPr>
        <w:t xml:space="preserve"> is the domain of the URL</w:t>
      </w:r>
    </w:p>
    <w:p w14:paraId="4643B8BD" w14:textId="6B935D05" w:rsidR="00286D00" w:rsidRPr="00286D00" w:rsidRDefault="00286D00" w:rsidP="00286D00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:80 is the port, that indicates the “gate” used to access resources on the web server (standard port for http)</w:t>
      </w:r>
    </w:p>
    <w:p w14:paraId="7F1C423B" w14:textId="1B6E3EA8" w:rsidR="00286D00" w:rsidRPr="00286D00" w:rsidRDefault="00286D00" w:rsidP="00286D00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/path/to/myfile.html is the path to the resource on the web server</w:t>
      </w:r>
    </w:p>
    <w:p w14:paraId="0F6471CB" w14:textId="3F0BFB17" w:rsidR="00286D00" w:rsidRPr="00286D00" w:rsidRDefault="00286D00" w:rsidP="00286D00">
      <w:pPr>
        <w:pStyle w:val="Punktmerketliste"/>
        <w:numPr>
          <w:ilvl w:val="1"/>
          <w:numId w:val="3"/>
        </w:numPr>
        <w:rPr>
          <w:lang w:val="en-US"/>
        </w:rPr>
      </w:pPr>
      <w:proofErr w:type="gramStart"/>
      <w:r>
        <w:rPr>
          <w:sz w:val="24"/>
          <w:lang w:val="en-US"/>
        </w:rPr>
        <w:t>?key</w:t>
      </w:r>
      <w:proofErr w:type="gramEnd"/>
      <w:r>
        <w:rPr>
          <w:sz w:val="24"/>
          <w:lang w:val="en-US"/>
        </w:rPr>
        <w:t>1=value&amp;key2=value2 are extra parameters provided to the web server.</w:t>
      </w:r>
    </w:p>
    <w:p w14:paraId="005E5C6A" w14:textId="2AB4727E" w:rsidR="00286D00" w:rsidRPr="00286D00" w:rsidRDefault="00286D00" w:rsidP="00286D00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#</w:t>
      </w:r>
      <w:proofErr w:type="spellStart"/>
      <w:r>
        <w:rPr>
          <w:sz w:val="24"/>
          <w:lang w:val="en-US"/>
        </w:rPr>
        <w:t>somewhereInTheDocument</w:t>
      </w:r>
      <w:proofErr w:type="spellEnd"/>
      <w:r>
        <w:rPr>
          <w:sz w:val="24"/>
          <w:lang w:val="en-US"/>
        </w:rPr>
        <w:t xml:space="preserve"> is and anchor to another part of the resource itself</w:t>
      </w:r>
    </w:p>
    <w:p w14:paraId="56B2F6D7" w14:textId="47933D9D" w:rsidR="00286D00" w:rsidRPr="00286D00" w:rsidRDefault="00286D00" w:rsidP="00286D00">
      <w:pPr>
        <w:pStyle w:val="Punktmerketliste"/>
        <w:rPr>
          <w:lang w:val="en-US"/>
        </w:rPr>
      </w:pPr>
      <w:r>
        <w:rPr>
          <w:sz w:val="36"/>
          <w:lang w:val="en-US"/>
        </w:rPr>
        <w:lastRenderedPageBreak/>
        <w:t>GET and POST</w:t>
      </w:r>
    </w:p>
    <w:p w14:paraId="29EA49B3" w14:textId="77777777" w:rsidR="00286D00" w:rsidRDefault="00286D00" w:rsidP="00286D00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Consider the parameters in the URL </w:t>
      </w:r>
      <w:proofErr w:type="gramStart"/>
      <w:r>
        <w:rPr>
          <w:sz w:val="24"/>
          <w:lang w:val="en-US"/>
        </w:rPr>
        <w:t>(?key</w:t>
      </w:r>
      <w:proofErr w:type="gramEnd"/>
      <w:r>
        <w:rPr>
          <w:sz w:val="24"/>
          <w:lang w:val="en-US"/>
        </w:rPr>
        <w:t>1=value…)</w:t>
      </w:r>
    </w:p>
    <w:p w14:paraId="1707809A" w14:textId="1C1A1519" w:rsidR="00286D00" w:rsidRPr="00286D00" w:rsidRDefault="00286D00" w:rsidP="00286D00">
      <w:pPr>
        <w:pStyle w:val="Punktmerketliste"/>
        <w:numPr>
          <w:ilvl w:val="1"/>
          <w:numId w:val="3"/>
        </w:numPr>
        <w:rPr>
          <w:lang w:val="en-US"/>
        </w:rPr>
      </w:pPr>
      <w:r w:rsidRPr="00286D00">
        <w:rPr>
          <w:sz w:val="24"/>
          <w:lang w:val="en-US"/>
        </w:rPr>
        <w:t xml:space="preserve">These are used with a method called GET. </w:t>
      </w:r>
    </w:p>
    <w:p w14:paraId="4975EBC1" w14:textId="15A82F1F" w:rsidR="00286D00" w:rsidRPr="009D65C7" w:rsidRDefault="00F92B12" w:rsidP="00286D00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Two </w:t>
      </w:r>
      <w:r w:rsidR="009D65C7">
        <w:rPr>
          <w:sz w:val="24"/>
          <w:lang w:val="en-US"/>
        </w:rPr>
        <w:t xml:space="preserve">main methods when doing HTTP requests, GET and POST. </w:t>
      </w:r>
    </w:p>
    <w:p w14:paraId="446C9BF7" w14:textId="3032B223" w:rsidR="009D65C7" w:rsidRPr="009D65C7" w:rsidRDefault="009D65C7" w:rsidP="00286D00">
      <w:pPr>
        <w:pStyle w:val="Punktmerketliste"/>
        <w:rPr>
          <w:lang w:val="en-US"/>
        </w:rPr>
      </w:pPr>
      <w:r>
        <w:rPr>
          <w:sz w:val="24"/>
          <w:lang w:val="en-US"/>
        </w:rPr>
        <w:t>If you want to request data, you use GET. If you want to submit data (such as a form), you use POST</w:t>
      </w:r>
    </w:p>
    <w:p w14:paraId="495DD7F5" w14:textId="637A7E49" w:rsidR="009D65C7" w:rsidRPr="009D65C7" w:rsidRDefault="009D65C7" w:rsidP="00286D00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GET methods does </w:t>
      </w:r>
      <w:r>
        <w:rPr>
          <w:b/>
          <w:sz w:val="24"/>
          <w:lang w:val="en-US"/>
        </w:rPr>
        <w:t xml:space="preserve">not </w:t>
      </w:r>
      <w:r>
        <w:rPr>
          <w:sz w:val="24"/>
          <w:lang w:val="en-US"/>
        </w:rPr>
        <w:t xml:space="preserve">manipulate data on the server side, so a GET method should return the same every time. </w:t>
      </w:r>
    </w:p>
    <w:p w14:paraId="6D4B9514" w14:textId="7CD57078" w:rsidR="009D65C7" w:rsidRPr="009D65C7" w:rsidRDefault="009D65C7" w:rsidP="00286D00">
      <w:pPr>
        <w:pStyle w:val="Punktmerketliste"/>
        <w:rPr>
          <w:lang w:val="en-US"/>
        </w:rPr>
      </w:pPr>
      <w:r>
        <w:rPr>
          <w:sz w:val="24"/>
          <w:lang w:val="en-US"/>
        </w:rPr>
        <w:t>POST will update data on the server side, and thus changes the state of software.</w:t>
      </w:r>
    </w:p>
    <w:p w14:paraId="3A4B7BB4" w14:textId="08AF3588" w:rsidR="009D65C7" w:rsidRPr="009D65C7" w:rsidRDefault="009D65C7" w:rsidP="00286D00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Example of GET in the address bar </w:t>
      </w:r>
      <w:proofErr w:type="gramStart"/>
      <w:r>
        <w:rPr>
          <w:sz w:val="24"/>
          <w:lang w:val="en-US"/>
        </w:rPr>
        <w:t>Is ?</w:t>
      </w:r>
      <w:proofErr w:type="spellStart"/>
      <w:r>
        <w:rPr>
          <w:sz w:val="24"/>
          <w:lang w:val="en-US"/>
        </w:rPr>
        <w:t>userid</w:t>
      </w:r>
      <w:proofErr w:type="spellEnd"/>
      <w:proofErr w:type="gramEnd"/>
      <w:r>
        <w:rPr>
          <w:sz w:val="24"/>
          <w:lang w:val="en-US"/>
        </w:rPr>
        <w:t>=5, this can for example be if you are logging in to a web page, and your user ID is 5.</w:t>
      </w:r>
    </w:p>
    <w:p w14:paraId="680E53BC" w14:textId="26188BFF" w:rsidR="009D65C7" w:rsidRPr="009D65C7" w:rsidRDefault="009D65C7" w:rsidP="00286D00">
      <w:pPr>
        <w:pStyle w:val="Punktmerketliste"/>
        <w:rPr>
          <w:lang w:val="en-US"/>
        </w:rPr>
      </w:pPr>
      <w:r>
        <w:rPr>
          <w:sz w:val="24"/>
          <w:lang w:val="en-US"/>
        </w:rPr>
        <w:t>Properties of GET:</w:t>
      </w:r>
    </w:p>
    <w:p w14:paraId="09DDF1F7" w14:textId="775A4877" w:rsidR="009D65C7" w:rsidRDefault="009D65C7" w:rsidP="009D65C7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Can be cached</w:t>
      </w:r>
    </w:p>
    <w:p w14:paraId="5D9AE8FA" w14:textId="209C6E0C" w:rsidR="009D65C7" w:rsidRPr="009D65C7" w:rsidRDefault="009D65C7" w:rsidP="009D65C7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Can remain in the browsers history</w:t>
      </w:r>
    </w:p>
    <w:p w14:paraId="2A47D3FE" w14:textId="0F267BCC" w:rsidR="009D65C7" w:rsidRPr="009D65C7" w:rsidRDefault="009D65C7" w:rsidP="009D65C7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Can be distributed and shared</w:t>
      </w:r>
    </w:p>
    <w:p w14:paraId="2CA348A4" w14:textId="77336647" w:rsidR="009D65C7" w:rsidRPr="009D65C7" w:rsidRDefault="009D65C7" w:rsidP="009D65C7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Have length restrictions (because the URL has a max length)</w:t>
      </w:r>
    </w:p>
    <w:p w14:paraId="09E79959" w14:textId="74AF2D24" w:rsidR="009D65C7" w:rsidRPr="009D65C7" w:rsidRDefault="009D65C7" w:rsidP="009D65C7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Can me hacked, so don’t send sensitive data with GET</w:t>
      </w:r>
    </w:p>
    <w:p w14:paraId="6BBAB498" w14:textId="1CDC22DF" w:rsidR="009D65C7" w:rsidRPr="009D65C7" w:rsidRDefault="009D65C7" w:rsidP="009D65C7">
      <w:pPr>
        <w:pStyle w:val="Punktmerketliste"/>
        <w:rPr>
          <w:lang w:val="en-US"/>
        </w:rPr>
      </w:pPr>
      <w:r>
        <w:rPr>
          <w:sz w:val="24"/>
          <w:lang w:val="en-US"/>
        </w:rPr>
        <w:t>POST requests are sent as a separate message, and not in the URL, they</w:t>
      </w:r>
    </w:p>
    <w:p w14:paraId="0C3D0B03" w14:textId="325F2935" w:rsidR="009D65C7" w:rsidRPr="009D65C7" w:rsidRDefault="009D65C7" w:rsidP="009D65C7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 xml:space="preserve">Are </w:t>
      </w:r>
      <w:r>
        <w:rPr>
          <w:b/>
          <w:sz w:val="24"/>
          <w:lang w:val="en-US"/>
        </w:rPr>
        <w:t xml:space="preserve">never </w:t>
      </w:r>
      <w:r>
        <w:rPr>
          <w:sz w:val="24"/>
          <w:lang w:val="en-US"/>
        </w:rPr>
        <w:t>cached</w:t>
      </w:r>
    </w:p>
    <w:p w14:paraId="193F49D2" w14:textId="38FF8E06" w:rsidR="009D65C7" w:rsidRPr="009D65C7" w:rsidRDefault="009D65C7" w:rsidP="009D65C7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 xml:space="preserve">Do </w:t>
      </w:r>
      <w:r>
        <w:rPr>
          <w:b/>
          <w:sz w:val="24"/>
          <w:lang w:val="en-US"/>
        </w:rPr>
        <w:t xml:space="preserve">not </w:t>
      </w:r>
      <w:r>
        <w:rPr>
          <w:sz w:val="24"/>
          <w:lang w:val="en-US"/>
        </w:rPr>
        <w:t>remain in the browsers history</w:t>
      </w:r>
    </w:p>
    <w:p w14:paraId="40B9F52D" w14:textId="1C1C26EC" w:rsidR="009D65C7" w:rsidRPr="009D65C7" w:rsidRDefault="009D65C7" w:rsidP="009D65C7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Can</w:t>
      </w:r>
      <w:r>
        <w:rPr>
          <w:b/>
          <w:sz w:val="24"/>
          <w:lang w:val="en-US"/>
        </w:rPr>
        <w:t xml:space="preserve">not </w:t>
      </w:r>
      <w:r>
        <w:rPr>
          <w:sz w:val="24"/>
          <w:lang w:val="en-US"/>
        </w:rPr>
        <w:t>be bookmarked</w:t>
      </w:r>
    </w:p>
    <w:p w14:paraId="7F0DE8CC" w14:textId="11BBDA77" w:rsidR="009D65C7" w:rsidRPr="009D65C7" w:rsidRDefault="009D65C7" w:rsidP="009D65C7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Should be used for sensitive data</w:t>
      </w:r>
    </w:p>
    <w:p w14:paraId="43073F16" w14:textId="669E004E" w:rsidR="009D65C7" w:rsidRDefault="009D65C7" w:rsidP="009D65C7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No max length whatsoever</w:t>
      </w:r>
    </w:p>
    <w:p w14:paraId="567EA1DA" w14:textId="67EC6D12" w:rsidR="009D65C7" w:rsidRPr="009D65C7" w:rsidRDefault="009D65C7" w:rsidP="009D65C7">
      <w:pPr>
        <w:pStyle w:val="Punktmerketliste"/>
        <w:rPr>
          <w:lang w:val="en-US"/>
        </w:rPr>
      </w:pPr>
      <w:r>
        <w:rPr>
          <w:sz w:val="24"/>
          <w:lang w:val="en-US"/>
        </w:rPr>
        <w:t>You specify if a form will use GET or POST as an attribute: &lt;form method</w:t>
      </w:r>
      <w:proofErr w:type="gramStart"/>
      <w:r>
        <w:rPr>
          <w:sz w:val="24"/>
          <w:lang w:val="en-US"/>
        </w:rPr>
        <w:t>=”POST</w:t>
      </w:r>
      <w:proofErr w:type="gramEnd"/>
      <w:r>
        <w:rPr>
          <w:sz w:val="24"/>
          <w:lang w:val="en-US"/>
        </w:rPr>
        <w:t>”&gt;</w:t>
      </w:r>
    </w:p>
    <w:p w14:paraId="3ADF7B28" w14:textId="76EF54CC" w:rsidR="009D65C7" w:rsidRPr="009D65C7" w:rsidRDefault="009D65C7" w:rsidP="009D65C7">
      <w:pPr>
        <w:pStyle w:val="Punktmerketliste"/>
        <w:rPr>
          <w:lang w:val="en-US"/>
        </w:rPr>
      </w:pPr>
      <w:proofErr w:type="spellStart"/>
      <w:r>
        <w:rPr>
          <w:b/>
          <w:sz w:val="36"/>
          <w:u w:val="single"/>
          <w:lang w:val="en-US"/>
        </w:rPr>
        <w:t>CSS</w:t>
      </w:r>
      <w:proofErr w:type="spellEnd"/>
      <w:r w:rsidR="00974C73">
        <w:rPr>
          <w:b/>
          <w:sz w:val="36"/>
          <w:u w:val="single"/>
          <w:lang w:val="en-US"/>
        </w:rPr>
        <w:t xml:space="preserve"> </w:t>
      </w:r>
      <w:r w:rsidR="00974C73">
        <w:rPr>
          <w:b/>
          <w:sz w:val="21"/>
          <w:u w:val="single"/>
          <w:lang w:val="en-US"/>
        </w:rPr>
        <w:t>(the boring part of IT2805)</w:t>
      </w:r>
    </w:p>
    <w:p w14:paraId="18320644" w14:textId="2732F16C" w:rsidR="009D65C7" w:rsidRPr="00260EF8" w:rsidRDefault="00260EF8" w:rsidP="009D65C7">
      <w:pPr>
        <w:pStyle w:val="Punktmerketliste"/>
        <w:rPr>
          <w:lang w:val="en-US"/>
        </w:rPr>
      </w:pP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-&gt; Cascading Style Sheets</w:t>
      </w:r>
    </w:p>
    <w:p w14:paraId="0230DA4A" w14:textId="71A85012" w:rsidR="00260EF8" w:rsidRPr="00260EF8" w:rsidRDefault="00260EF8" w:rsidP="009D65C7">
      <w:pPr>
        <w:pStyle w:val="Punktmerketliste"/>
        <w:rPr>
          <w:lang w:val="en-US"/>
        </w:rPr>
      </w:pPr>
      <w:r>
        <w:rPr>
          <w:sz w:val="24"/>
          <w:lang w:val="en-US"/>
        </w:rPr>
        <w:t>Used to style pages</w:t>
      </w:r>
    </w:p>
    <w:p w14:paraId="686479FA" w14:textId="26235BBA" w:rsidR="00260EF8" w:rsidRPr="009F46EC" w:rsidRDefault="00260EF8" w:rsidP="009D65C7">
      <w:pPr>
        <w:pStyle w:val="Punktmerketliste"/>
        <w:rPr>
          <w:lang w:val="en-US"/>
        </w:rPr>
      </w:pPr>
      <w:r>
        <w:rPr>
          <w:sz w:val="24"/>
          <w:lang w:val="en-US"/>
        </w:rPr>
        <w:t>Syntax:</w:t>
      </w:r>
      <w:r>
        <w:rPr>
          <w:sz w:val="24"/>
          <w:lang w:val="en-US"/>
        </w:rPr>
        <w:br/>
      </w:r>
      <w:r w:rsidR="009F46EC">
        <w:rPr>
          <w:sz w:val="24"/>
          <w:lang w:val="en-US"/>
        </w:rPr>
        <w:t>Selector {</w:t>
      </w:r>
      <w:r w:rsidR="009F46EC">
        <w:rPr>
          <w:sz w:val="24"/>
          <w:lang w:val="en-US"/>
        </w:rPr>
        <w:br/>
        <w:t xml:space="preserve">                    Property: value;</w:t>
      </w:r>
      <w:r w:rsidR="009F46EC">
        <w:rPr>
          <w:sz w:val="24"/>
          <w:lang w:val="en-US"/>
        </w:rPr>
        <w:br/>
        <w:t>}</w:t>
      </w:r>
    </w:p>
    <w:p w14:paraId="736C4B8A" w14:textId="4741FB5C" w:rsidR="009F46EC" w:rsidRPr="009F46EC" w:rsidRDefault="009F46EC" w:rsidP="009F46EC">
      <w:pPr>
        <w:pStyle w:val="Punktmerketliste"/>
        <w:rPr>
          <w:lang w:val="en-US"/>
        </w:rPr>
      </w:pPr>
      <w:r>
        <w:rPr>
          <w:sz w:val="24"/>
          <w:lang w:val="en-US"/>
        </w:rPr>
        <w:lastRenderedPageBreak/>
        <w:t>Example:</w:t>
      </w:r>
      <w:r>
        <w:rPr>
          <w:sz w:val="24"/>
          <w:lang w:val="en-US"/>
        </w:rPr>
        <w:br/>
        <w:t>P {</w:t>
      </w:r>
      <w:r>
        <w:rPr>
          <w:lang w:val="en-US"/>
        </w:rPr>
        <w:br/>
        <w:t xml:space="preserve">     </w:t>
      </w:r>
      <w:r>
        <w:rPr>
          <w:sz w:val="24"/>
          <w:lang w:val="en-US"/>
        </w:rPr>
        <w:t>color: blue;</w:t>
      </w:r>
      <w:r>
        <w:rPr>
          <w:sz w:val="24"/>
          <w:lang w:val="en-US"/>
        </w:rPr>
        <w:br/>
        <w:t>}</w:t>
      </w:r>
    </w:p>
    <w:p w14:paraId="4604F544" w14:textId="5380E3A0" w:rsidR="009F46EC" w:rsidRPr="009F46EC" w:rsidRDefault="009F46EC" w:rsidP="009F46EC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Comments in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>: /* This is a comment */</w:t>
      </w:r>
    </w:p>
    <w:p w14:paraId="4954C11A" w14:textId="1FDC82EA" w:rsidR="009F46EC" w:rsidRPr="009F46EC" w:rsidRDefault="009F46EC" w:rsidP="009F46EC">
      <w:pPr>
        <w:pStyle w:val="Punktmerketliste"/>
        <w:rPr>
          <w:lang w:val="en-US"/>
        </w:rPr>
      </w:pPr>
      <w:r>
        <w:rPr>
          <w:sz w:val="24"/>
          <w:lang w:val="en-US"/>
        </w:rPr>
        <w:t>Three ways to style (in hierarchy order):</w:t>
      </w:r>
    </w:p>
    <w:p w14:paraId="070EF07B" w14:textId="35B82033" w:rsidR="009F46EC" w:rsidRPr="009F46EC" w:rsidRDefault="009F46EC" w:rsidP="009F46EC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Inline (&lt;p style</w:t>
      </w:r>
      <w:proofErr w:type="gramStart"/>
      <w:r>
        <w:rPr>
          <w:sz w:val="24"/>
          <w:lang w:val="en-US"/>
        </w:rPr>
        <w:t>=”color</w:t>
      </w:r>
      <w:proofErr w:type="gramEnd"/>
      <w:r>
        <w:rPr>
          <w:sz w:val="24"/>
          <w:lang w:val="en-US"/>
        </w:rPr>
        <w:t>: blue;”&gt;Text will be blue&lt;/p&gt;)</w:t>
      </w:r>
    </w:p>
    <w:p w14:paraId="69970261" w14:textId="79215170" w:rsidR="009F46EC" w:rsidRPr="009F46EC" w:rsidRDefault="009F46EC" w:rsidP="009F46EC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Embedded (&lt;style&gt;&lt;/style&gt; in head)</w:t>
      </w:r>
    </w:p>
    <w:p w14:paraId="614325FE" w14:textId="3EA9431E" w:rsidR="009F46EC" w:rsidRPr="008A51A5" w:rsidRDefault="009F46EC" w:rsidP="009F46EC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External (</w:t>
      </w:r>
      <w:proofErr w:type="spellStart"/>
      <w:r>
        <w:rPr>
          <w:sz w:val="24"/>
          <w:lang w:val="en-US"/>
        </w:rPr>
        <w:t>external</w:t>
      </w:r>
      <w:proofErr w:type="spellEnd"/>
      <w:r>
        <w:rPr>
          <w:sz w:val="24"/>
          <w:lang w:val="en-US"/>
        </w:rPr>
        <w:t xml:space="preserve"> document, link with &lt;link </w:t>
      </w:r>
      <w:proofErr w:type="spellStart"/>
      <w:r>
        <w:rPr>
          <w:sz w:val="24"/>
          <w:lang w:val="en-US"/>
        </w:rPr>
        <w:t>href</w:t>
      </w:r>
      <w:proofErr w:type="spellEnd"/>
      <w:proofErr w:type="gramStart"/>
      <w:r>
        <w:rPr>
          <w:sz w:val="24"/>
          <w:lang w:val="en-US"/>
        </w:rPr>
        <w:t>=”</w:t>
      </w:r>
      <w:proofErr w:type="spellStart"/>
      <w:r>
        <w:rPr>
          <w:sz w:val="24"/>
          <w:lang w:val="en-US"/>
        </w:rPr>
        <w:t>soruce</w:t>
      </w:r>
      <w:proofErr w:type="spellEnd"/>
      <w:proofErr w:type="gramEnd"/>
      <w:r>
        <w:rPr>
          <w:sz w:val="24"/>
          <w:lang w:val="en-US"/>
        </w:rPr>
        <w:t>” type=”text/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>”</w:t>
      </w:r>
      <w:r w:rsidR="008A51A5">
        <w:rPr>
          <w:sz w:val="24"/>
          <w:lang w:val="en-US"/>
        </w:rPr>
        <w:t xml:space="preserve"> </w:t>
      </w:r>
      <w:proofErr w:type="spellStart"/>
      <w:r w:rsidR="008A51A5">
        <w:rPr>
          <w:sz w:val="24"/>
          <w:lang w:val="en-US"/>
        </w:rPr>
        <w:t>rel</w:t>
      </w:r>
      <w:proofErr w:type="spellEnd"/>
      <w:r w:rsidR="008A51A5">
        <w:rPr>
          <w:sz w:val="24"/>
          <w:lang w:val="en-US"/>
        </w:rPr>
        <w:t>=”stylesheet”</w:t>
      </w:r>
      <w:r>
        <w:rPr>
          <w:sz w:val="24"/>
          <w:lang w:val="en-US"/>
        </w:rPr>
        <w:t>&gt;</w:t>
      </w:r>
      <w:r w:rsidR="008A51A5">
        <w:rPr>
          <w:sz w:val="24"/>
          <w:lang w:val="en-US"/>
        </w:rPr>
        <w:t xml:space="preserve"> in head</w:t>
      </w:r>
      <w:r>
        <w:rPr>
          <w:sz w:val="24"/>
          <w:lang w:val="en-US"/>
        </w:rPr>
        <w:t>)</w:t>
      </w:r>
    </w:p>
    <w:p w14:paraId="7E80B774" w14:textId="37797BCA" w:rsidR="008A51A5" w:rsidRPr="008A51A5" w:rsidRDefault="008A51A5" w:rsidP="008A51A5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To style IDs, use #id </w:t>
      </w:r>
      <w:proofErr w:type="gramStart"/>
      <w:r>
        <w:rPr>
          <w:sz w:val="24"/>
          <w:lang w:val="en-US"/>
        </w:rPr>
        <w:t>{ color</w:t>
      </w:r>
      <w:proofErr w:type="gramEnd"/>
      <w:r>
        <w:rPr>
          <w:sz w:val="24"/>
          <w:lang w:val="en-US"/>
        </w:rPr>
        <w:t>: blue; }</w:t>
      </w:r>
    </w:p>
    <w:p w14:paraId="03AA4DDB" w14:textId="6108B226" w:rsidR="008A51A5" w:rsidRPr="008A51A5" w:rsidRDefault="008A51A5" w:rsidP="008A51A5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To style classes, use .class </w:t>
      </w:r>
      <w:proofErr w:type="gramStart"/>
      <w:r>
        <w:rPr>
          <w:sz w:val="24"/>
          <w:lang w:val="en-US"/>
        </w:rPr>
        <w:t>{ color</w:t>
      </w:r>
      <w:proofErr w:type="gramEnd"/>
      <w:r>
        <w:rPr>
          <w:sz w:val="24"/>
          <w:lang w:val="en-US"/>
        </w:rPr>
        <w:t>: blue; }</w:t>
      </w:r>
    </w:p>
    <w:p w14:paraId="5FBBBE38" w14:textId="1C6E1959" w:rsidR="008A51A5" w:rsidRPr="008A51A5" w:rsidRDefault="008A51A5" w:rsidP="008A51A5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Using * </w:t>
      </w:r>
      <w:proofErr w:type="gramStart"/>
      <w:r>
        <w:rPr>
          <w:sz w:val="24"/>
          <w:lang w:val="en-US"/>
        </w:rPr>
        <w:t>{ color</w:t>
      </w:r>
      <w:proofErr w:type="gramEnd"/>
      <w:r>
        <w:rPr>
          <w:sz w:val="24"/>
          <w:lang w:val="en-US"/>
        </w:rPr>
        <w:t>: blue; } will select all elements on the page</w:t>
      </w:r>
    </w:p>
    <w:p w14:paraId="25A740CF" w14:textId="328A2C73" w:rsidR="008A51A5" w:rsidRPr="008A51A5" w:rsidRDefault="008A51A5" w:rsidP="008A51A5">
      <w:pPr>
        <w:pStyle w:val="Punktmerketliste"/>
        <w:rPr>
          <w:lang w:val="en-US"/>
        </w:rPr>
      </w:pPr>
      <w:r>
        <w:rPr>
          <w:sz w:val="24"/>
          <w:lang w:val="en-US"/>
        </w:rPr>
        <w:t>Child selector:</w:t>
      </w:r>
    </w:p>
    <w:p w14:paraId="0338BBD2" w14:textId="6BE8D1D0" w:rsidR="008A51A5" w:rsidRPr="008A51A5" w:rsidRDefault="008A51A5" w:rsidP="008A51A5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 xml:space="preserve">Li &gt; a </w:t>
      </w:r>
      <w:proofErr w:type="gramStart"/>
      <w:r>
        <w:rPr>
          <w:sz w:val="24"/>
          <w:lang w:val="en-US"/>
        </w:rPr>
        <w:t>{ color</w:t>
      </w:r>
      <w:proofErr w:type="gramEnd"/>
      <w:r>
        <w:rPr>
          <w:sz w:val="24"/>
          <w:lang w:val="en-US"/>
        </w:rPr>
        <w:t xml:space="preserve">: blue; } will make all a elements </w:t>
      </w:r>
      <w:r>
        <w:rPr>
          <w:b/>
          <w:i/>
          <w:sz w:val="24"/>
          <w:lang w:val="en-US"/>
        </w:rPr>
        <w:t xml:space="preserve">inside </w:t>
      </w:r>
      <w:r>
        <w:rPr>
          <w:sz w:val="24"/>
          <w:lang w:val="en-US"/>
        </w:rPr>
        <w:t>any li element blue</w:t>
      </w:r>
    </w:p>
    <w:p w14:paraId="5DC618C3" w14:textId="04E592A4" w:rsidR="008A51A5" w:rsidRPr="008A51A5" w:rsidRDefault="008A51A5" w:rsidP="008A51A5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 xml:space="preserve">Does work with ID and classes </w:t>
      </w:r>
      <w:proofErr w:type="spellStart"/>
      <w:r>
        <w:rPr>
          <w:sz w:val="24"/>
          <w:lang w:val="en-US"/>
        </w:rPr>
        <w:t>aswell</w:t>
      </w:r>
      <w:proofErr w:type="spellEnd"/>
      <w:r>
        <w:rPr>
          <w:sz w:val="24"/>
          <w:lang w:val="en-US"/>
        </w:rPr>
        <w:t xml:space="preserve"> #id &gt; a </w:t>
      </w:r>
      <w:proofErr w:type="gramStart"/>
      <w:r>
        <w:rPr>
          <w:sz w:val="24"/>
          <w:lang w:val="en-US"/>
        </w:rPr>
        <w:t>{ color</w:t>
      </w:r>
      <w:proofErr w:type="gramEnd"/>
      <w:r>
        <w:rPr>
          <w:sz w:val="24"/>
          <w:lang w:val="en-US"/>
        </w:rPr>
        <w:t>: blue; }</w:t>
      </w:r>
    </w:p>
    <w:p w14:paraId="13B0E8F4" w14:textId="0FD6B18D" w:rsidR="008A51A5" w:rsidRPr="00EE342C" w:rsidRDefault="00EE342C" w:rsidP="008A51A5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Descendant selector: </w:t>
      </w:r>
    </w:p>
    <w:p w14:paraId="4977B139" w14:textId="3A661988" w:rsidR="00EE342C" w:rsidRPr="00EE342C" w:rsidRDefault="00EE342C" w:rsidP="00EE342C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 xml:space="preserve">Matches an element that is a descendent of another specified element. </w:t>
      </w:r>
    </w:p>
    <w:p w14:paraId="79EE4FCB" w14:textId="078A9600" w:rsidR="00EE342C" w:rsidRPr="00EE342C" w:rsidRDefault="00EE342C" w:rsidP="00EE342C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Example:</w:t>
      </w:r>
    </w:p>
    <w:p w14:paraId="46781356" w14:textId="08EF2097" w:rsidR="00EE342C" w:rsidRPr="00EE342C" w:rsidRDefault="00EE342C" w:rsidP="00EE342C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Given the HTML &lt;div&gt;&lt;p&gt;&lt;a&gt;&lt;/a&gt;&lt;/p&gt;&lt;/div&gt;</w:t>
      </w:r>
    </w:p>
    <w:p w14:paraId="255A0143" w14:textId="34D5847F" w:rsidR="00EE342C" w:rsidRPr="00EE342C" w:rsidRDefault="00EE342C" w:rsidP="00EE342C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 xml:space="preserve">The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that will apply to the a tag is: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  <w:t xml:space="preserve">div a </w:t>
      </w:r>
      <w:proofErr w:type="gramStart"/>
      <w:r>
        <w:rPr>
          <w:sz w:val="24"/>
          <w:lang w:val="en-US"/>
        </w:rPr>
        <w:t>{ color</w:t>
      </w:r>
      <w:proofErr w:type="gramEnd"/>
      <w:r>
        <w:rPr>
          <w:sz w:val="24"/>
          <w:lang w:val="en-US"/>
        </w:rPr>
        <w:t>: blue; }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  <w:t>The child selector will not work here, because a is not a direct child of the div element. In other words: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  <w:t xml:space="preserve">div &gt; a </w:t>
      </w:r>
      <w:proofErr w:type="gramStart"/>
      <w:r>
        <w:rPr>
          <w:sz w:val="24"/>
          <w:lang w:val="en-US"/>
        </w:rPr>
        <w:t>{ color</w:t>
      </w:r>
      <w:proofErr w:type="gramEnd"/>
      <w:r>
        <w:rPr>
          <w:sz w:val="24"/>
          <w:lang w:val="en-US"/>
        </w:rPr>
        <w:t>: blue; } 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  <w:t>will not work, because the a is inside a p that is inside a div.</w:t>
      </w:r>
    </w:p>
    <w:p w14:paraId="33A0A48D" w14:textId="156F8976" w:rsidR="00EE342C" w:rsidRPr="00EE342C" w:rsidRDefault="00EE342C" w:rsidP="00EE342C">
      <w:pPr>
        <w:pStyle w:val="Punktmerketliste"/>
        <w:rPr>
          <w:lang w:val="en-US"/>
        </w:rPr>
      </w:pPr>
      <w:r>
        <w:rPr>
          <w:sz w:val="24"/>
          <w:lang w:val="en-US"/>
        </w:rPr>
        <w:t>Sibling selector:</w:t>
      </w:r>
      <w:r>
        <w:rPr>
          <w:sz w:val="24"/>
          <w:lang w:val="en-US"/>
        </w:rPr>
        <w:br/>
        <w:t xml:space="preserve">h1+p </w:t>
      </w:r>
      <w:proofErr w:type="gramStart"/>
      <w:r>
        <w:rPr>
          <w:sz w:val="24"/>
          <w:lang w:val="en-US"/>
        </w:rPr>
        <w:t>{ color</w:t>
      </w:r>
      <w:proofErr w:type="gramEnd"/>
      <w:r>
        <w:rPr>
          <w:sz w:val="24"/>
          <w:lang w:val="en-US"/>
        </w:rPr>
        <w:t>: blue; }</w:t>
      </w:r>
    </w:p>
    <w:p w14:paraId="1F518532" w14:textId="5D38D7B0" w:rsidR="00EE342C" w:rsidRPr="00EE342C" w:rsidRDefault="00EE342C" w:rsidP="00EE342C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Selects the first P element after a H1</w:t>
      </w:r>
    </w:p>
    <w:p w14:paraId="5E9D8BA9" w14:textId="444439BF" w:rsidR="00EE342C" w:rsidRPr="00EE342C" w:rsidRDefault="00EE342C" w:rsidP="00EE342C">
      <w:pPr>
        <w:pStyle w:val="Punktmerketliste"/>
        <w:rPr>
          <w:lang w:val="en-US"/>
        </w:rPr>
      </w:pPr>
      <w:r>
        <w:rPr>
          <w:sz w:val="24"/>
          <w:lang w:val="en-US"/>
        </w:rPr>
        <w:t>General sibling selector:</w:t>
      </w:r>
      <w:r>
        <w:rPr>
          <w:lang w:val="en-US"/>
        </w:rPr>
        <w:br/>
      </w:r>
      <w:r>
        <w:rPr>
          <w:sz w:val="24"/>
          <w:lang w:val="en-US"/>
        </w:rPr>
        <w:t>h1</w:t>
      </w:r>
      <w:r w:rsidRPr="00EE342C">
        <w:rPr>
          <w:sz w:val="24"/>
          <w:lang w:val="en-US"/>
        </w:rPr>
        <w:t>~</w:t>
      </w:r>
      <w:r>
        <w:rPr>
          <w:sz w:val="24"/>
          <w:lang w:val="en-US"/>
        </w:rPr>
        <w:t xml:space="preserve">p </w:t>
      </w:r>
      <w:proofErr w:type="gramStart"/>
      <w:r>
        <w:rPr>
          <w:sz w:val="24"/>
          <w:lang w:val="en-US"/>
        </w:rPr>
        <w:t>{ color</w:t>
      </w:r>
      <w:proofErr w:type="gramEnd"/>
      <w:r>
        <w:rPr>
          <w:sz w:val="24"/>
          <w:lang w:val="en-US"/>
        </w:rPr>
        <w:t>: blue; }</w:t>
      </w:r>
    </w:p>
    <w:p w14:paraId="7A0F9E99" w14:textId="04AF3D04" w:rsidR="00EE342C" w:rsidRPr="00EE342C" w:rsidRDefault="00EE342C" w:rsidP="00EE342C">
      <w:pPr>
        <w:pStyle w:val="Punktmerketliste"/>
        <w:rPr>
          <w:lang w:val="en-US"/>
        </w:rPr>
      </w:pPr>
      <w:r>
        <w:rPr>
          <w:sz w:val="24"/>
          <w:lang w:val="en-US"/>
        </w:rPr>
        <w:lastRenderedPageBreak/>
        <w:t>Colors:</w:t>
      </w:r>
    </w:p>
    <w:p w14:paraId="20B96D9F" w14:textId="61D70104" w:rsidR="00EE342C" w:rsidRPr="00EE342C" w:rsidRDefault="00EE342C" w:rsidP="00EE342C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 xml:space="preserve">Can use HEX </w:t>
      </w:r>
      <w:proofErr w:type="gramStart"/>
      <w:r>
        <w:rPr>
          <w:sz w:val="24"/>
          <w:lang w:val="en-US"/>
        </w:rPr>
        <w:t>( #</w:t>
      </w:r>
      <w:proofErr w:type="spellStart"/>
      <w:proofErr w:type="gramEnd"/>
      <w:r>
        <w:rPr>
          <w:sz w:val="24"/>
          <w:lang w:val="en-US"/>
        </w:rPr>
        <w:t>FFFFFF</w:t>
      </w:r>
      <w:proofErr w:type="spellEnd"/>
      <w:r>
        <w:rPr>
          <w:sz w:val="24"/>
          <w:lang w:val="en-US"/>
        </w:rPr>
        <w:t xml:space="preserve"> for black), </w:t>
      </w:r>
      <w:proofErr w:type="spellStart"/>
      <w:r>
        <w:rPr>
          <w:sz w:val="24"/>
          <w:lang w:val="en-US"/>
        </w:rPr>
        <w:t>RGB</w:t>
      </w:r>
      <w:proofErr w:type="spellEnd"/>
      <w:r>
        <w:rPr>
          <w:sz w:val="24"/>
          <w:lang w:val="en-US"/>
        </w:rPr>
        <w:t xml:space="preserve">( color: </w:t>
      </w:r>
      <w:proofErr w:type="spellStart"/>
      <w:r>
        <w:rPr>
          <w:sz w:val="24"/>
          <w:lang w:val="en-US"/>
        </w:rPr>
        <w:t>rgb</w:t>
      </w:r>
      <w:proofErr w:type="spellEnd"/>
      <w:r>
        <w:rPr>
          <w:sz w:val="24"/>
          <w:lang w:val="en-US"/>
        </w:rPr>
        <w:t>(0, 0, 0) will be black) or color names (color: blue)</w:t>
      </w:r>
    </w:p>
    <w:p w14:paraId="104EED38" w14:textId="37CB9F6E" w:rsidR="00EE342C" w:rsidRPr="00EE342C" w:rsidRDefault="00EE342C" w:rsidP="00EE342C">
      <w:pPr>
        <w:pStyle w:val="Punktmerketliste"/>
        <w:rPr>
          <w:lang w:val="en-US"/>
        </w:rPr>
      </w:pPr>
      <w:r>
        <w:rPr>
          <w:sz w:val="36"/>
          <w:lang w:val="en-US"/>
        </w:rPr>
        <w:t>Margin and padding</w:t>
      </w:r>
    </w:p>
    <w:p w14:paraId="70F6669E" w14:textId="6D1D89ED" w:rsidR="00EE342C" w:rsidRPr="00624080" w:rsidRDefault="00624080" w:rsidP="00EE342C">
      <w:pPr>
        <w:pStyle w:val="Punktmerketliste"/>
        <w:rPr>
          <w:lang w:val="en-US"/>
        </w:rPr>
      </w:pPr>
      <w:r>
        <w:rPr>
          <w:sz w:val="24"/>
          <w:lang w:val="en-US"/>
        </w:rPr>
        <w:t>The box model:</w:t>
      </w:r>
      <w:r>
        <w:rPr>
          <w:sz w:val="24"/>
          <w:lang w:val="en-US"/>
        </w:rPr>
        <w:br/>
      </w:r>
      <w:r>
        <w:rPr>
          <w:noProof/>
          <w:lang w:eastAsia="nb-NO"/>
        </w:rPr>
        <w:drawing>
          <wp:inline distT="0" distB="0" distL="0" distR="0" wp14:anchorId="4393E083" wp14:editId="2311635C">
            <wp:extent cx="3657600" cy="25908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_mode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CDF5" w14:textId="25C86F72" w:rsidR="00624080" w:rsidRDefault="00624080" w:rsidP="00624080">
      <w:pPr>
        <w:pStyle w:val="Punktmerketliste"/>
        <w:rPr>
          <w:lang w:val="en-US"/>
        </w:rPr>
      </w:pPr>
      <w:r>
        <w:rPr>
          <w:sz w:val="24"/>
          <w:lang w:val="en-US"/>
        </w:rPr>
        <w:t>Use margin-left, margin-right, margin-top and margin-bottom (or just margin)</w:t>
      </w:r>
    </w:p>
    <w:p w14:paraId="38A0777B" w14:textId="621A61EB" w:rsidR="00624080" w:rsidRDefault="00624080" w:rsidP="00624080">
      <w:pPr>
        <w:pStyle w:val="Punktmerketliste"/>
        <w:rPr>
          <w:lang w:val="en-US"/>
        </w:rPr>
      </w:pPr>
      <w:r>
        <w:rPr>
          <w:sz w:val="24"/>
          <w:lang w:val="en-US"/>
        </w:rPr>
        <w:t>Center an element with margin like this:</w:t>
      </w:r>
      <w:r>
        <w:rPr>
          <w:sz w:val="24"/>
          <w:lang w:val="en-US"/>
        </w:rPr>
        <w:br/>
        <w:t>Margin-left: auto;</w:t>
      </w:r>
      <w:r>
        <w:rPr>
          <w:sz w:val="24"/>
          <w:lang w:val="en-US"/>
        </w:rPr>
        <w:br/>
        <w:t>Margin-right: auto;</w:t>
      </w:r>
      <w:r>
        <w:rPr>
          <w:lang w:val="en-US"/>
        </w:rPr>
        <w:br/>
      </w:r>
      <w:r>
        <w:rPr>
          <w:sz w:val="24"/>
          <w:lang w:val="en-US"/>
        </w:rPr>
        <w:t>Width: 100%;</w:t>
      </w:r>
    </w:p>
    <w:p w14:paraId="292B6FB4" w14:textId="39E1FD4B" w:rsidR="00624080" w:rsidRPr="00624080" w:rsidRDefault="00624080" w:rsidP="00624080">
      <w:pPr>
        <w:pStyle w:val="Punktmerketliste"/>
        <w:rPr>
          <w:lang w:val="en-US"/>
        </w:rPr>
      </w:pPr>
      <w:r>
        <w:rPr>
          <w:sz w:val="36"/>
          <w:lang w:val="en-US"/>
        </w:rPr>
        <w:t>Borders</w:t>
      </w:r>
    </w:p>
    <w:p w14:paraId="16CFB867" w14:textId="14220A4D" w:rsidR="00624080" w:rsidRPr="00624080" w:rsidRDefault="00624080" w:rsidP="00624080">
      <w:pPr>
        <w:pStyle w:val="Punktmerketliste"/>
        <w:rPr>
          <w:lang w:val="en-US"/>
        </w:rPr>
      </w:pPr>
      <w:r>
        <w:rPr>
          <w:sz w:val="24"/>
          <w:lang w:val="en-US"/>
        </w:rPr>
        <w:t>Can be styled using border-style, border-color and border-width</w:t>
      </w:r>
    </w:p>
    <w:p w14:paraId="5D8360B6" w14:textId="1BBD31AC" w:rsidR="00624080" w:rsidRPr="00624080" w:rsidRDefault="00624080" w:rsidP="00624080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Can be:</w:t>
      </w:r>
    </w:p>
    <w:p w14:paraId="41E8D196" w14:textId="4EF003F9" w:rsidR="00624080" w:rsidRPr="00624080" w:rsidRDefault="00624080" w:rsidP="00624080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None</w:t>
      </w:r>
    </w:p>
    <w:p w14:paraId="44276694" w14:textId="2CE5F723" w:rsidR="00624080" w:rsidRPr="00624080" w:rsidRDefault="00624080" w:rsidP="00624080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Hidden</w:t>
      </w:r>
    </w:p>
    <w:p w14:paraId="68D53D3F" w14:textId="3F4682DE" w:rsidR="00624080" w:rsidRPr="00624080" w:rsidRDefault="00624080" w:rsidP="00624080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Dotted</w:t>
      </w:r>
    </w:p>
    <w:p w14:paraId="0F175C03" w14:textId="37F160BB" w:rsidR="00624080" w:rsidRPr="00624080" w:rsidRDefault="00624080" w:rsidP="00624080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Solid</w:t>
      </w:r>
    </w:p>
    <w:p w14:paraId="192EEAC6" w14:textId="4FEE1A48" w:rsidR="00624080" w:rsidRPr="00624080" w:rsidRDefault="00624080" w:rsidP="00624080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Dashed</w:t>
      </w:r>
    </w:p>
    <w:p w14:paraId="4218C59E" w14:textId="68D74A02" w:rsidR="00624080" w:rsidRPr="00624080" w:rsidRDefault="00624080" w:rsidP="00624080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Solid</w:t>
      </w:r>
    </w:p>
    <w:p w14:paraId="7C732820" w14:textId="60ECB2A6" w:rsidR="00624080" w:rsidRPr="00624080" w:rsidRDefault="00624080" w:rsidP="00624080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Double</w:t>
      </w:r>
    </w:p>
    <w:p w14:paraId="263F2EA2" w14:textId="646DE235" w:rsidR="00624080" w:rsidRPr="00624080" w:rsidRDefault="00624080" w:rsidP="00624080">
      <w:pPr>
        <w:pStyle w:val="Punktmerketliste"/>
        <w:rPr>
          <w:lang w:val="en-US"/>
        </w:rPr>
      </w:pPr>
      <w:r>
        <w:rPr>
          <w:sz w:val="24"/>
          <w:lang w:val="en-US"/>
        </w:rPr>
        <w:t>To style each side of the border differently:</w:t>
      </w:r>
    </w:p>
    <w:p w14:paraId="668BEADC" w14:textId="66D36374" w:rsidR="00624080" w:rsidRPr="00624080" w:rsidRDefault="00624080" w:rsidP="00624080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Border-width: 10px, 2px, 20px, 4px;</w:t>
      </w:r>
    </w:p>
    <w:p w14:paraId="0455B37D" w14:textId="3619BAF2" w:rsidR="00624080" w:rsidRPr="00624080" w:rsidRDefault="00624080" w:rsidP="00624080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lastRenderedPageBreak/>
        <w:t>Will give the top border a width of 10px, right 2px, bottom 20px and left 4px</w:t>
      </w:r>
    </w:p>
    <w:p w14:paraId="6340556A" w14:textId="3834E10B" w:rsidR="00624080" w:rsidRPr="00624080" w:rsidRDefault="00624080" w:rsidP="00624080">
      <w:pPr>
        <w:pStyle w:val="Punktmerketliste"/>
        <w:rPr>
          <w:lang w:val="en-US"/>
        </w:rPr>
      </w:pPr>
      <w:r>
        <w:rPr>
          <w:sz w:val="36"/>
          <w:lang w:val="en-US"/>
        </w:rPr>
        <w:t>Text and fonts</w:t>
      </w:r>
    </w:p>
    <w:p w14:paraId="2BA6C734" w14:textId="21FDC321" w:rsidR="00624080" w:rsidRPr="00624080" w:rsidRDefault="00624080" w:rsidP="00624080">
      <w:pPr>
        <w:pStyle w:val="Punktmerketliste"/>
        <w:rPr>
          <w:lang w:val="en-US"/>
        </w:rPr>
      </w:pPr>
      <w:r>
        <w:rPr>
          <w:sz w:val="24"/>
          <w:lang w:val="en-US"/>
        </w:rPr>
        <w:t>Font-family: Georgia, Times New Roman, serif</w:t>
      </w:r>
    </w:p>
    <w:p w14:paraId="5FAA43F4" w14:textId="4439FF77" w:rsidR="00624080" w:rsidRPr="00624080" w:rsidRDefault="00624080" w:rsidP="00624080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Use font Georgia if the browser supports it</w:t>
      </w:r>
    </w:p>
    <w:p w14:paraId="19BB5F0C" w14:textId="477E60A8" w:rsidR="00624080" w:rsidRPr="00624080" w:rsidRDefault="00624080" w:rsidP="00624080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Times New Roman is a fallback font in case the browser does not support Georgia</w:t>
      </w:r>
    </w:p>
    <w:p w14:paraId="1454A795" w14:textId="77777777" w:rsidR="00624080" w:rsidRPr="00624080" w:rsidRDefault="00624080" w:rsidP="00624080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Serif is the “font style”, which is executed if Times New Roman fails</w:t>
      </w:r>
    </w:p>
    <w:p w14:paraId="06F3561A" w14:textId="77777777" w:rsidR="00624080" w:rsidRPr="00624080" w:rsidRDefault="00624080" w:rsidP="00624080">
      <w:pPr>
        <w:pStyle w:val="Punktmerketliste"/>
        <w:rPr>
          <w:lang w:val="en-US"/>
        </w:rPr>
      </w:pPr>
      <w:r>
        <w:rPr>
          <w:sz w:val="24"/>
          <w:lang w:val="en-US"/>
        </w:rPr>
        <w:t>Font-size for font size (</w:t>
      </w:r>
      <w:proofErr w:type="spellStart"/>
      <w:r>
        <w:rPr>
          <w:sz w:val="24"/>
          <w:lang w:val="en-US"/>
        </w:rPr>
        <w:t>px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em</w:t>
      </w:r>
      <w:proofErr w:type="spellEnd"/>
      <w:r>
        <w:rPr>
          <w:sz w:val="24"/>
          <w:lang w:val="en-US"/>
        </w:rPr>
        <w:t xml:space="preserve"> or %)</w:t>
      </w:r>
    </w:p>
    <w:p w14:paraId="5C24F51E" w14:textId="77777777" w:rsidR="00624080" w:rsidRPr="00624080" w:rsidRDefault="00624080" w:rsidP="00624080">
      <w:pPr>
        <w:pStyle w:val="Punktmerketliste"/>
        <w:rPr>
          <w:lang w:val="en-US"/>
        </w:rPr>
      </w:pPr>
      <w:r>
        <w:rPr>
          <w:sz w:val="24"/>
          <w:lang w:val="en-US"/>
        </w:rPr>
        <w:t>Line-height for the line height (150% = 1.5)</w:t>
      </w:r>
    </w:p>
    <w:p w14:paraId="66A36044" w14:textId="77777777" w:rsidR="00624080" w:rsidRPr="00624080" w:rsidRDefault="00624080" w:rsidP="00624080">
      <w:pPr>
        <w:pStyle w:val="Punktmerketliste"/>
        <w:rPr>
          <w:lang w:val="en-US"/>
        </w:rPr>
      </w:pPr>
      <w:r>
        <w:rPr>
          <w:sz w:val="24"/>
          <w:lang w:val="en-US"/>
        </w:rPr>
        <w:t>Color: blue will give the text a blue color</w:t>
      </w:r>
    </w:p>
    <w:p w14:paraId="73BA8617" w14:textId="77777777" w:rsidR="00624080" w:rsidRPr="00624080" w:rsidRDefault="00624080" w:rsidP="00624080">
      <w:pPr>
        <w:pStyle w:val="Punktmerketliste"/>
        <w:rPr>
          <w:lang w:val="en-US"/>
        </w:rPr>
      </w:pPr>
      <w:r>
        <w:rPr>
          <w:sz w:val="36"/>
          <w:lang w:val="en-US"/>
        </w:rPr>
        <w:t>Pseudo-classes</w:t>
      </w:r>
    </w:p>
    <w:p w14:paraId="2C42FD0A" w14:textId="77777777" w:rsidR="0032511C" w:rsidRPr="0032511C" w:rsidRDefault="00624080" w:rsidP="0032511C">
      <w:pPr>
        <w:pStyle w:val="Punktmerketliste"/>
        <w:rPr>
          <w:lang w:val="en-US"/>
        </w:rPr>
      </w:pPr>
      <w:r>
        <w:rPr>
          <w:sz w:val="24"/>
          <w:lang w:val="en-US"/>
        </w:rPr>
        <w:t>A keyword added to the selector</w:t>
      </w:r>
      <w:r w:rsidR="0032511C">
        <w:rPr>
          <w:sz w:val="24"/>
          <w:lang w:val="en-US"/>
        </w:rPr>
        <w:t xml:space="preserve">, for </w:t>
      </w:r>
      <w:proofErr w:type="gramStart"/>
      <w:r w:rsidR="0032511C">
        <w:rPr>
          <w:sz w:val="24"/>
          <w:lang w:val="en-US"/>
        </w:rPr>
        <w:t>example :hover</w:t>
      </w:r>
      <w:proofErr w:type="gramEnd"/>
      <w:r w:rsidR="0032511C">
        <w:rPr>
          <w:sz w:val="24"/>
          <w:lang w:val="en-US"/>
        </w:rPr>
        <w:t>, :visited, :checked</w:t>
      </w:r>
    </w:p>
    <w:p w14:paraId="0E1ECA76" w14:textId="77777777" w:rsidR="0032511C" w:rsidRPr="0032511C" w:rsidRDefault="0032511C" w:rsidP="0032511C">
      <w:pPr>
        <w:pStyle w:val="Punktmerketliste"/>
        <w:rPr>
          <w:lang w:val="en-US"/>
        </w:rPr>
      </w:pPr>
      <w:r>
        <w:rPr>
          <w:sz w:val="24"/>
          <w:lang w:val="en-US"/>
        </w:rPr>
        <w:t>Example:</w:t>
      </w:r>
    </w:p>
    <w:p w14:paraId="7F19FAD6" w14:textId="77777777" w:rsidR="0032511C" w:rsidRPr="0032511C" w:rsidRDefault="0032511C" w:rsidP="0032511C">
      <w:pPr>
        <w:pStyle w:val="Punktmerketliste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sz w:val="24"/>
          <w:lang w:val="en-US"/>
        </w:rPr>
        <w:t>A:hover</w:t>
      </w:r>
      <w:proofErr w:type="spellEnd"/>
      <w:proofErr w:type="gramEnd"/>
      <w:r>
        <w:rPr>
          <w:sz w:val="24"/>
          <w:lang w:val="en-US"/>
        </w:rPr>
        <w:t>{color: blue;}</w:t>
      </w:r>
    </w:p>
    <w:p w14:paraId="2A8C06F9" w14:textId="77777777" w:rsidR="0032511C" w:rsidRPr="0032511C" w:rsidRDefault="0032511C" w:rsidP="0032511C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When you hover over the link, the text will turn blue</w:t>
      </w:r>
    </w:p>
    <w:p w14:paraId="6F00550E" w14:textId="4AC0BD68" w:rsidR="0091227E" w:rsidRPr="0091227E" w:rsidRDefault="0091227E" w:rsidP="0032511C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A little more useful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>:</w:t>
      </w:r>
    </w:p>
    <w:p w14:paraId="24C227D2" w14:textId="2EF564BC" w:rsidR="00624080" w:rsidRPr="0091227E" w:rsidRDefault="00624080" w:rsidP="0091227E">
      <w:pPr>
        <w:pStyle w:val="Punktmerketliste"/>
        <w:numPr>
          <w:ilvl w:val="1"/>
          <w:numId w:val="3"/>
        </w:numPr>
        <w:rPr>
          <w:lang w:val="en-US"/>
        </w:rPr>
      </w:pPr>
      <w:r w:rsidRPr="0032511C">
        <w:rPr>
          <w:lang w:val="en-US"/>
        </w:rPr>
        <w:t xml:space="preserve"> </w:t>
      </w:r>
      <w:r w:rsidR="0091227E">
        <w:rPr>
          <w:sz w:val="24"/>
          <w:lang w:val="en-US"/>
        </w:rPr>
        <w:t xml:space="preserve">List-style-type, to change the black circles into squares, disc, non-filled circles, none </w:t>
      </w:r>
      <w:proofErr w:type="gramStart"/>
      <w:r w:rsidR="0091227E">
        <w:rPr>
          <w:sz w:val="24"/>
          <w:lang w:val="en-US"/>
        </w:rPr>
        <w:t>etc..</w:t>
      </w:r>
      <w:proofErr w:type="gramEnd"/>
    </w:p>
    <w:p w14:paraId="5F2F26EE" w14:textId="31686F56" w:rsidR="0091227E" w:rsidRPr="0091227E" w:rsidRDefault="0091227E" w:rsidP="0091227E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Visibility: hidden/visible (will still be there if hidden, as an invisible block)</w:t>
      </w:r>
    </w:p>
    <w:p w14:paraId="0E83FD47" w14:textId="221078F8" w:rsidR="0091227E" w:rsidRPr="0073199C" w:rsidRDefault="0091227E" w:rsidP="0091227E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Z-index to put an element in front of another</w:t>
      </w:r>
    </w:p>
    <w:p w14:paraId="1E6A238E" w14:textId="0D74C17F" w:rsidR="0073199C" w:rsidRPr="0073199C" w:rsidRDefault="0073199C" w:rsidP="0091227E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Position</w:t>
      </w:r>
    </w:p>
    <w:p w14:paraId="5E4B6529" w14:textId="6CA45B91" w:rsidR="0073199C" w:rsidRPr="0073199C" w:rsidRDefault="0073199C" w:rsidP="0073199C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Fixed</w:t>
      </w:r>
    </w:p>
    <w:p w14:paraId="532FD251" w14:textId="78BF1967" w:rsidR="0073199C" w:rsidRPr="0073199C" w:rsidRDefault="0073199C" w:rsidP="0073199C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Static (default)</w:t>
      </w:r>
    </w:p>
    <w:p w14:paraId="7859CA53" w14:textId="482C1FF9" w:rsidR="0073199C" w:rsidRPr="0073199C" w:rsidRDefault="0073199C" w:rsidP="0073199C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Relative</w:t>
      </w:r>
    </w:p>
    <w:p w14:paraId="5FD36CB2" w14:textId="1464303D" w:rsidR="0073199C" w:rsidRPr="0073199C" w:rsidRDefault="0073199C" w:rsidP="0073199C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Absolute</w:t>
      </w:r>
    </w:p>
    <w:p w14:paraId="563E7FF9" w14:textId="0D6A4B5E" w:rsidR="0073199C" w:rsidRPr="0073199C" w:rsidRDefault="0073199C" w:rsidP="0073199C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Float (for example to get text beside an image)</w:t>
      </w:r>
    </w:p>
    <w:p w14:paraId="41DA0806" w14:textId="630C2F64" w:rsidR="0073199C" w:rsidRPr="0073199C" w:rsidRDefault="0073199C" w:rsidP="0073199C">
      <w:pPr>
        <w:pStyle w:val="Punktmerketliste"/>
        <w:rPr>
          <w:lang w:val="en-US"/>
        </w:rPr>
      </w:pPr>
      <w:r>
        <w:rPr>
          <w:sz w:val="36"/>
          <w:lang w:val="en-US"/>
        </w:rPr>
        <w:t>Inheritance</w:t>
      </w:r>
    </w:p>
    <w:p w14:paraId="2955FE5E" w14:textId="110CA52B" w:rsidR="0073199C" w:rsidRPr="0073199C" w:rsidRDefault="0073199C" w:rsidP="0073199C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Any child node will inherit the parent node’s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e.g</w:t>
      </w:r>
      <w:proofErr w:type="spellEnd"/>
      <w:r>
        <w:rPr>
          <w:sz w:val="24"/>
          <w:lang w:val="en-US"/>
        </w:rPr>
        <w:t xml:space="preserve"> p inside a div, will inherit the </w:t>
      </w:r>
      <w:proofErr w:type="spellStart"/>
      <w:r>
        <w:rPr>
          <w:sz w:val="24"/>
          <w:lang w:val="en-US"/>
        </w:rPr>
        <w:t>div’s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), unless other is specified. Can have </w:t>
      </w:r>
      <w:proofErr w:type="gramStart"/>
      <w:r>
        <w:rPr>
          <w:sz w:val="24"/>
          <w:lang w:val="en-US"/>
        </w:rPr>
        <w:t>div{</w:t>
      </w:r>
      <w:proofErr w:type="gramEnd"/>
      <w:r>
        <w:rPr>
          <w:sz w:val="24"/>
          <w:lang w:val="en-US"/>
        </w:rPr>
        <w:t>color: blue} and p{color: red}</w:t>
      </w:r>
    </w:p>
    <w:p w14:paraId="4EE70DE3" w14:textId="76A8BBEF" w:rsidR="0073199C" w:rsidRPr="004469A1" w:rsidRDefault="004469A1" w:rsidP="0073199C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 </w:t>
      </w:r>
    </w:p>
    <w:p w14:paraId="12CA5197" w14:textId="7AAD51A2" w:rsidR="004469A1" w:rsidRPr="004469A1" w:rsidRDefault="004469A1" w:rsidP="0073199C">
      <w:pPr>
        <w:pStyle w:val="Punktmerketliste"/>
        <w:rPr>
          <w:lang w:val="en-US"/>
        </w:rPr>
      </w:pPr>
      <w:r>
        <w:rPr>
          <w:sz w:val="24"/>
          <w:lang w:val="en-US"/>
        </w:rPr>
        <w:lastRenderedPageBreak/>
        <w:t>More pseudo-classes:</w:t>
      </w:r>
    </w:p>
    <w:p w14:paraId="423EB4DD" w14:textId="32539975" w:rsidR="004469A1" w:rsidRPr="004469A1" w:rsidRDefault="004469A1" w:rsidP="004469A1">
      <w:pPr>
        <w:pStyle w:val="Punktmerketliste"/>
        <w:numPr>
          <w:ilvl w:val="1"/>
          <w:numId w:val="3"/>
        </w:numPr>
        <w:rPr>
          <w:lang w:val="en-US"/>
        </w:rPr>
      </w:pPr>
      <w:proofErr w:type="gramStart"/>
      <w:r>
        <w:rPr>
          <w:sz w:val="24"/>
          <w:lang w:val="en-US"/>
        </w:rPr>
        <w:t>:nth</w:t>
      </w:r>
      <w:proofErr w:type="gramEnd"/>
      <w:r>
        <w:rPr>
          <w:sz w:val="24"/>
          <w:lang w:val="en-US"/>
        </w:rPr>
        <w:t>-child(), picks the nth child:</w:t>
      </w:r>
    </w:p>
    <w:p w14:paraId="66219B67" w14:textId="7E1C292E" w:rsidR="004469A1" w:rsidRPr="004469A1" w:rsidRDefault="004469A1" w:rsidP="004469A1">
      <w:pPr>
        <w:pStyle w:val="Punktmerketliste"/>
        <w:numPr>
          <w:ilvl w:val="2"/>
          <w:numId w:val="3"/>
        </w:numPr>
        <w:rPr>
          <w:lang w:val="en-US"/>
        </w:rPr>
      </w:pPr>
      <w:proofErr w:type="spellStart"/>
      <w:proofErr w:type="gramStart"/>
      <w:r>
        <w:rPr>
          <w:sz w:val="24"/>
          <w:lang w:val="en-US"/>
        </w:rPr>
        <w:t>li:nth</w:t>
      </w:r>
      <w:proofErr w:type="gramEnd"/>
      <w:r>
        <w:rPr>
          <w:sz w:val="24"/>
          <w:lang w:val="en-US"/>
        </w:rPr>
        <w:t>-child</w:t>
      </w:r>
      <w:proofErr w:type="spellEnd"/>
      <w:r>
        <w:rPr>
          <w:sz w:val="24"/>
          <w:lang w:val="en-US"/>
        </w:rPr>
        <w:t xml:space="preserve">(2n+1), child 1, child 3, child 5, </w:t>
      </w:r>
      <w:proofErr w:type="spellStart"/>
      <w:r>
        <w:rPr>
          <w:sz w:val="24"/>
          <w:lang w:val="en-US"/>
        </w:rPr>
        <w:t>etc</w:t>
      </w:r>
      <w:proofErr w:type="spellEnd"/>
      <w:r>
        <w:rPr>
          <w:sz w:val="24"/>
          <w:lang w:val="en-US"/>
        </w:rPr>
        <w:t>…</w:t>
      </w:r>
    </w:p>
    <w:p w14:paraId="1909417C" w14:textId="2B3F36EA" w:rsidR="004469A1" w:rsidRPr="004469A1" w:rsidRDefault="004469A1" w:rsidP="004469A1">
      <w:pPr>
        <w:pStyle w:val="Punktmerketliste"/>
        <w:numPr>
          <w:ilvl w:val="2"/>
          <w:numId w:val="3"/>
        </w:numPr>
        <w:rPr>
          <w:lang w:val="en-US"/>
        </w:rPr>
      </w:pPr>
      <w:proofErr w:type="spellStart"/>
      <w:proofErr w:type="gramStart"/>
      <w:r>
        <w:rPr>
          <w:sz w:val="24"/>
          <w:lang w:val="en-US"/>
        </w:rPr>
        <w:t>li:nth</w:t>
      </w:r>
      <w:proofErr w:type="gramEnd"/>
      <w:r>
        <w:rPr>
          <w:sz w:val="24"/>
          <w:lang w:val="en-US"/>
        </w:rPr>
        <w:t>-child</w:t>
      </w:r>
      <w:proofErr w:type="spellEnd"/>
      <w:r>
        <w:rPr>
          <w:sz w:val="24"/>
          <w:lang w:val="en-US"/>
        </w:rPr>
        <w:t>(2n)</w:t>
      </w:r>
    </w:p>
    <w:p w14:paraId="1964B456" w14:textId="576A96F5" w:rsidR="004469A1" w:rsidRPr="004469A1" w:rsidRDefault="004469A1" w:rsidP="004469A1">
      <w:pPr>
        <w:pStyle w:val="Punktmerketliste"/>
        <w:numPr>
          <w:ilvl w:val="2"/>
          <w:numId w:val="3"/>
        </w:numPr>
        <w:rPr>
          <w:lang w:val="en-US"/>
        </w:rPr>
      </w:pPr>
      <w:proofErr w:type="spellStart"/>
      <w:proofErr w:type="gramStart"/>
      <w:r>
        <w:rPr>
          <w:sz w:val="24"/>
          <w:lang w:val="en-US"/>
        </w:rPr>
        <w:t>li:nth</w:t>
      </w:r>
      <w:proofErr w:type="gramEnd"/>
      <w:r>
        <w:rPr>
          <w:sz w:val="24"/>
          <w:lang w:val="en-US"/>
        </w:rPr>
        <w:t>-child</w:t>
      </w:r>
      <w:proofErr w:type="spellEnd"/>
      <w:r>
        <w:rPr>
          <w:sz w:val="24"/>
          <w:lang w:val="en-US"/>
        </w:rPr>
        <w:t>(odd)</w:t>
      </w:r>
    </w:p>
    <w:p w14:paraId="2F2E2CAA" w14:textId="01F629E8" w:rsidR="004469A1" w:rsidRPr="004469A1" w:rsidRDefault="004469A1" w:rsidP="004469A1">
      <w:pPr>
        <w:pStyle w:val="Punktmerketliste"/>
        <w:numPr>
          <w:ilvl w:val="1"/>
          <w:numId w:val="3"/>
        </w:numPr>
        <w:rPr>
          <w:lang w:val="en-US"/>
        </w:rPr>
      </w:pPr>
      <w:proofErr w:type="gramStart"/>
      <w:r>
        <w:rPr>
          <w:sz w:val="24"/>
          <w:lang w:val="en-US"/>
        </w:rPr>
        <w:t>:last</w:t>
      </w:r>
      <w:proofErr w:type="gramEnd"/>
      <w:r>
        <w:rPr>
          <w:sz w:val="24"/>
          <w:lang w:val="en-US"/>
        </w:rPr>
        <w:t>-child(), pretty self-explaining</w:t>
      </w:r>
    </w:p>
    <w:p w14:paraId="1E944CF4" w14:textId="2B80161A" w:rsidR="004469A1" w:rsidRPr="004469A1" w:rsidRDefault="004469A1" w:rsidP="004469A1">
      <w:pPr>
        <w:pStyle w:val="Punktmerketliste"/>
        <w:numPr>
          <w:ilvl w:val="1"/>
          <w:numId w:val="3"/>
        </w:numPr>
        <w:rPr>
          <w:lang w:val="en-US"/>
        </w:rPr>
      </w:pPr>
      <w:proofErr w:type="gramStart"/>
      <w:r>
        <w:rPr>
          <w:sz w:val="24"/>
          <w:lang w:val="en-US"/>
        </w:rPr>
        <w:t>:first</w:t>
      </w:r>
      <w:proofErr w:type="gramEnd"/>
      <w:r>
        <w:rPr>
          <w:sz w:val="24"/>
          <w:lang w:val="en-US"/>
        </w:rPr>
        <w:t>-letter, :last-letter</w:t>
      </w:r>
    </w:p>
    <w:p w14:paraId="25AAFB86" w14:textId="0D36F821" w:rsidR="004469A1" w:rsidRPr="004469A1" w:rsidRDefault="004469A1" w:rsidP="004469A1">
      <w:pPr>
        <w:pStyle w:val="Punktmerketliste"/>
        <w:numPr>
          <w:ilvl w:val="1"/>
          <w:numId w:val="3"/>
        </w:numPr>
        <w:rPr>
          <w:lang w:val="en-US"/>
        </w:rPr>
      </w:pPr>
      <w:proofErr w:type="gramStart"/>
      <w:r>
        <w:rPr>
          <w:sz w:val="24"/>
          <w:lang w:val="en-US"/>
        </w:rPr>
        <w:t>:required</w:t>
      </w:r>
      <w:proofErr w:type="gramEnd"/>
    </w:p>
    <w:p w14:paraId="6BDCB5CA" w14:textId="0ABF617F" w:rsidR="004469A1" w:rsidRPr="004469A1" w:rsidRDefault="004469A1" w:rsidP="004469A1">
      <w:pPr>
        <w:pStyle w:val="Punktmerketliste"/>
        <w:numPr>
          <w:ilvl w:val="1"/>
          <w:numId w:val="3"/>
        </w:numPr>
        <w:rPr>
          <w:lang w:val="en-US"/>
        </w:rPr>
      </w:pPr>
      <w:proofErr w:type="gramStart"/>
      <w:r>
        <w:rPr>
          <w:sz w:val="24"/>
          <w:lang w:val="en-US"/>
        </w:rPr>
        <w:t>:focus</w:t>
      </w:r>
      <w:proofErr w:type="gramEnd"/>
    </w:p>
    <w:p w14:paraId="10D9B347" w14:textId="42FD4B59" w:rsidR="004469A1" w:rsidRPr="004469A1" w:rsidRDefault="004469A1" w:rsidP="004469A1">
      <w:pPr>
        <w:pStyle w:val="Punktmerketliste"/>
        <w:numPr>
          <w:ilvl w:val="1"/>
          <w:numId w:val="3"/>
        </w:numPr>
        <w:rPr>
          <w:lang w:val="en-US"/>
        </w:rPr>
      </w:pPr>
      <w:proofErr w:type="gramStart"/>
      <w:r>
        <w:rPr>
          <w:sz w:val="24"/>
          <w:lang w:val="en-US"/>
        </w:rPr>
        <w:t>:checked</w:t>
      </w:r>
      <w:proofErr w:type="gramEnd"/>
    </w:p>
    <w:p w14:paraId="6B0BE92D" w14:textId="65A234E5" w:rsidR="004469A1" w:rsidRPr="004469A1" w:rsidRDefault="004469A1" w:rsidP="004469A1">
      <w:pPr>
        <w:pStyle w:val="Punktmerketliste"/>
        <w:numPr>
          <w:ilvl w:val="1"/>
          <w:numId w:val="3"/>
        </w:numPr>
        <w:rPr>
          <w:lang w:val="en-US"/>
        </w:rPr>
      </w:pPr>
      <w:proofErr w:type="gramStart"/>
      <w:r>
        <w:rPr>
          <w:sz w:val="24"/>
          <w:lang w:val="en-US"/>
        </w:rPr>
        <w:t>:disabled</w:t>
      </w:r>
      <w:proofErr w:type="gramEnd"/>
      <w:r>
        <w:rPr>
          <w:sz w:val="24"/>
          <w:lang w:val="en-US"/>
        </w:rPr>
        <w:t>, :enabled</w:t>
      </w:r>
    </w:p>
    <w:p w14:paraId="0A4073AC" w14:textId="577093A0" w:rsidR="004469A1" w:rsidRPr="004469A1" w:rsidRDefault="004469A1" w:rsidP="004469A1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 xml:space="preserve">and </w:t>
      </w:r>
      <w:proofErr w:type="spellStart"/>
      <w:r>
        <w:rPr>
          <w:sz w:val="24"/>
          <w:lang w:val="en-US"/>
        </w:rPr>
        <w:t>soooo</w:t>
      </w:r>
      <w:proofErr w:type="spellEnd"/>
      <w:r>
        <w:rPr>
          <w:sz w:val="24"/>
          <w:lang w:val="en-US"/>
        </w:rPr>
        <w:t xml:space="preserve"> much more</w:t>
      </w:r>
    </w:p>
    <w:p w14:paraId="1AD423DD" w14:textId="2B0A91B9" w:rsidR="004469A1" w:rsidRPr="005B2C35" w:rsidRDefault="005B2C35" w:rsidP="004469A1">
      <w:pPr>
        <w:pStyle w:val="Punktmerketliste"/>
        <w:rPr>
          <w:lang w:val="en-US"/>
        </w:rPr>
      </w:pPr>
      <w:r>
        <w:rPr>
          <w:b/>
          <w:sz w:val="36"/>
          <w:u w:val="single"/>
          <w:lang w:val="en-US"/>
        </w:rPr>
        <w:t>Web and multimedia</w:t>
      </w:r>
    </w:p>
    <w:p w14:paraId="1EB54451" w14:textId="338D147E" w:rsidR="005B2C35" w:rsidRPr="00974C73" w:rsidRDefault="00974C73" w:rsidP="004469A1">
      <w:pPr>
        <w:pStyle w:val="Punktmerketliste"/>
        <w:rPr>
          <w:lang w:val="en-US"/>
        </w:rPr>
      </w:pPr>
      <w:r>
        <w:rPr>
          <w:sz w:val="24"/>
          <w:lang w:val="en-US"/>
        </w:rPr>
        <w:t>Multimedia = images, video, audio</w:t>
      </w:r>
    </w:p>
    <w:p w14:paraId="0C5EFFEE" w14:textId="4FF0A1D1" w:rsidR="00974C73" w:rsidRPr="00974C73" w:rsidRDefault="00974C73" w:rsidP="004469A1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Media files should not be larger than necessary (think about loading time and cellular data </w:t>
      </w:r>
      <w:proofErr w:type="gramStart"/>
      <w:r>
        <w:rPr>
          <w:sz w:val="24"/>
          <w:lang w:val="en-US"/>
        </w:rPr>
        <w:t>etc..</w:t>
      </w:r>
      <w:proofErr w:type="gramEnd"/>
      <w:r>
        <w:rPr>
          <w:sz w:val="24"/>
          <w:lang w:val="en-US"/>
        </w:rPr>
        <w:t>)</w:t>
      </w:r>
    </w:p>
    <w:p w14:paraId="06F849C7" w14:textId="11F03E0D" w:rsidR="00974C73" w:rsidRPr="00974C73" w:rsidRDefault="00974C73" w:rsidP="004469A1">
      <w:pPr>
        <w:pStyle w:val="Punktmerketliste"/>
        <w:rPr>
          <w:lang w:val="en-US"/>
        </w:rPr>
      </w:pPr>
      <w:r>
        <w:rPr>
          <w:sz w:val="36"/>
          <w:lang w:val="en-US"/>
        </w:rPr>
        <w:t>Images</w:t>
      </w:r>
    </w:p>
    <w:p w14:paraId="5D7CA5C4" w14:textId="53151F51" w:rsidR="00974C73" w:rsidRPr="00974C73" w:rsidRDefault="00974C73" w:rsidP="004469A1">
      <w:pPr>
        <w:pStyle w:val="Punktmerketliste"/>
        <w:rPr>
          <w:lang w:val="en-US"/>
        </w:rPr>
      </w:pPr>
      <w:r>
        <w:rPr>
          <w:sz w:val="24"/>
          <w:lang w:val="en-US"/>
        </w:rPr>
        <w:t>Should be fitting the context</w:t>
      </w:r>
    </w:p>
    <w:p w14:paraId="48893723" w14:textId="1EF1AE34" w:rsidR="00974C73" w:rsidRPr="00974C73" w:rsidRDefault="00974C73" w:rsidP="004469A1">
      <w:pPr>
        <w:pStyle w:val="Punktmerketliste"/>
        <w:rPr>
          <w:lang w:val="en-US"/>
        </w:rPr>
      </w:pPr>
      <w:r>
        <w:rPr>
          <w:sz w:val="24"/>
          <w:lang w:val="en-US"/>
        </w:rPr>
        <w:t>Right permissions to use it</w:t>
      </w:r>
    </w:p>
    <w:p w14:paraId="6C5F4BF4" w14:textId="233BE8B1" w:rsidR="00974C73" w:rsidRPr="00020245" w:rsidRDefault="00020245" w:rsidP="004469A1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The </w:t>
      </w:r>
      <w:proofErr w:type="spellStart"/>
      <w:r>
        <w:rPr>
          <w:sz w:val="24"/>
          <w:lang w:val="en-US"/>
        </w:rPr>
        <w:t>img</w:t>
      </w:r>
      <w:proofErr w:type="spellEnd"/>
      <w:r>
        <w:rPr>
          <w:sz w:val="24"/>
          <w:lang w:val="en-US"/>
        </w:rPr>
        <w:t xml:space="preserve"> tag should have the attributes “</w:t>
      </w:r>
      <w:proofErr w:type="spellStart"/>
      <w:r>
        <w:rPr>
          <w:sz w:val="24"/>
          <w:lang w:val="en-US"/>
        </w:rPr>
        <w:t>src</w:t>
      </w:r>
      <w:proofErr w:type="spellEnd"/>
      <w:r>
        <w:rPr>
          <w:sz w:val="24"/>
          <w:lang w:val="en-US"/>
        </w:rPr>
        <w:t>” and “alt”</w:t>
      </w:r>
    </w:p>
    <w:p w14:paraId="4C5A82A1" w14:textId="40E43B72" w:rsidR="00020245" w:rsidRPr="004901ED" w:rsidRDefault="00020245" w:rsidP="00020245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Alt is for text if the browser can’t display the image</w:t>
      </w:r>
    </w:p>
    <w:p w14:paraId="1F9C02E8" w14:textId="14A989A5" w:rsidR="004901ED" w:rsidRPr="000A6491" w:rsidRDefault="000A6491" w:rsidP="004901ED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 xml:space="preserve">The </w:t>
      </w:r>
      <w:proofErr w:type="spellStart"/>
      <w:r>
        <w:rPr>
          <w:sz w:val="24"/>
          <w:lang w:val="en-US"/>
        </w:rPr>
        <w:t>img</w:t>
      </w:r>
      <w:proofErr w:type="spellEnd"/>
      <w:r>
        <w:rPr>
          <w:sz w:val="24"/>
          <w:lang w:val="en-US"/>
        </w:rPr>
        <w:t xml:space="preserve"> should look something like this:</w:t>
      </w:r>
      <w:r>
        <w:rPr>
          <w:sz w:val="24"/>
          <w:lang w:val="en-US"/>
        </w:rPr>
        <w:br/>
        <w:t>&lt;</w:t>
      </w:r>
      <w:proofErr w:type="spellStart"/>
      <w:r>
        <w:rPr>
          <w:sz w:val="24"/>
          <w:lang w:val="en-US"/>
        </w:rPr>
        <w:t>img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src</w:t>
      </w:r>
      <w:proofErr w:type="spellEnd"/>
      <w:proofErr w:type="gramStart"/>
      <w:r>
        <w:rPr>
          <w:sz w:val="24"/>
          <w:lang w:val="en-US"/>
        </w:rPr>
        <w:t>=”path</w:t>
      </w:r>
      <w:proofErr w:type="gramEnd"/>
      <w:r>
        <w:rPr>
          <w:sz w:val="24"/>
          <w:lang w:val="en-US"/>
        </w:rPr>
        <w:t>/to/file” alt=”alternative text”&gt;</w:t>
      </w:r>
    </w:p>
    <w:p w14:paraId="20CDDD25" w14:textId="46049D3F" w:rsidR="000A6491" w:rsidRPr="00E564E4" w:rsidRDefault="002E3A06" w:rsidP="000A6491">
      <w:pPr>
        <w:pStyle w:val="Punktmerketliste"/>
        <w:rPr>
          <w:lang w:val="en-US"/>
        </w:rPr>
      </w:pPr>
      <w:r>
        <w:rPr>
          <w:sz w:val="24"/>
          <w:lang w:val="en-US"/>
        </w:rPr>
        <w:t>You can also style images with width and height</w:t>
      </w:r>
    </w:p>
    <w:p w14:paraId="5998BB6E" w14:textId="6F42FFF4" w:rsidR="00E564E4" w:rsidRPr="00157C51" w:rsidRDefault="00E564E4" w:rsidP="000A6491">
      <w:pPr>
        <w:pStyle w:val="Punktmerketliste"/>
        <w:rPr>
          <w:lang w:val="en-US"/>
        </w:rPr>
      </w:pPr>
      <w:proofErr w:type="spellStart"/>
      <w:r>
        <w:rPr>
          <w:sz w:val="24"/>
          <w:lang w:val="en-US"/>
        </w:rPr>
        <w:t>Img</w:t>
      </w:r>
      <w:proofErr w:type="spellEnd"/>
      <w:r>
        <w:rPr>
          <w:sz w:val="24"/>
          <w:lang w:val="en-US"/>
        </w:rPr>
        <w:t xml:space="preserve"> is inline</w:t>
      </w:r>
    </w:p>
    <w:p w14:paraId="14797DE8" w14:textId="12DA54D1" w:rsidR="00157C51" w:rsidRPr="00157C51" w:rsidRDefault="00157C51" w:rsidP="000A6491">
      <w:pPr>
        <w:pStyle w:val="Punktmerketliste"/>
        <w:rPr>
          <w:lang w:val="en-US"/>
        </w:rPr>
      </w:pPr>
      <w:r>
        <w:rPr>
          <w:sz w:val="24"/>
          <w:lang w:val="en-US"/>
        </w:rPr>
        <w:t>Image file formats</w:t>
      </w:r>
    </w:p>
    <w:p w14:paraId="13DFFC2F" w14:textId="044E05E7" w:rsidR="00157C51" w:rsidRPr="00D32525" w:rsidRDefault="00D32525" w:rsidP="00157C51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Not all formats are relevant for the web</w:t>
      </w:r>
    </w:p>
    <w:p w14:paraId="3381595D" w14:textId="712171CF" w:rsidR="00D32525" w:rsidRPr="00D32525" w:rsidRDefault="00D32525" w:rsidP="00157C51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JPEG</w:t>
      </w:r>
    </w:p>
    <w:p w14:paraId="36623895" w14:textId="542BB823" w:rsidR="00D32525" w:rsidRPr="00D32525" w:rsidRDefault="00D32525" w:rsidP="00D3252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For images with many different colors.</w:t>
      </w:r>
    </w:p>
    <w:p w14:paraId="5D77B370" w14:textId="28DF1AC7" w:rsidR="00D32525" w:rsidRPr="00D32525" w:rsidRDefault="00D32525" w:rsidP="00D32525">
      <w:pPr>
        <w:pStyle w:val="Punktmerketliste"/>
        <w:numPr>
          <w:ilvl w:val="2"/>
          <w:numId w:val="3"/>
        </w:numPr>
        <w:rPr>
          <w:lang w:val="en-US"/>
        </w:rPr>
      </w:pPr>
      <w:proofErr w:type="spellStart"/>
      <w:r>
        <w:rPr>
          <w:sz w:val="24"/>
          <w:lang w:val="en-US"/>
        </w:rPr>
        <w:lastRenderedPageBreak/>
        <w:t>Lossy</w:t>
      </w:r>
      <w:proofErr w:type="spellEnd"/>
      <w:r>
        <w:rPr>
          <w:sz w:val="24"/>
          <w:lang w:val="en-US"/>
        </w:rPr>
        <w:t xml:space="preserve"> file format, meaning there will be a loss in quality when compressing it</w:t>
      </w:r>
    </w:p>
    <w:p w14:paraId="46A0FB8D" w14:textId="0C0688C2" w:rsidR="00D32525" w:rsidRPr="00D32525" w:rsidRDefault="00D32525" w:rsidP="00D3252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 xml:space="preserve">Does </w:t>
      </w:r>
      <w:r>
        <w:rPr>
          <w:b/>
          <w:sz w:val="24"/>
          <w:lang w:val="en-US"/>
        </w:rPr>
        <w:t xml:space="preserve">not </w:t>
      </w:r>
      <w:r>
        <w:rPr>
          <w:sz w:val="24"/>
          <w:lang w:val="en-US"/>
        </w:rPr>
        <w:t>support transparency</w:t>
      </w:r>
    </w:p>
    <w:p w14:paraId="71B93BF6" w14:textId="71A21F14" w:rsidR="00D32525" w:rsidRPr="00D32525" w:rsidRDefault="00D32525" w:rsidP="00D32525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PNG</w:t>
      </w:r>
    </w:p>
    <w:p w14:paraId="6A3E4320" w14:textId="6EA43687" w:rsidR="00D32525" w:rsidRPr="00D32525" w:rsidRDefault="00D32525" w:rsidP="00D3252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Lossless format, meaning the quality isn’t reduces even when compressed</w:t>
      </w:r>
    </w:p>
    <w:p w14:paraId="709065F4" w14:textId="72923C65" w:rsidR="00D32525" w:rsidRPr="00D32525" w:rsidRDefault="00D32525" w:rsidP="00D3252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Works for images with few colors</w:t>
      </w:r>
    </w:p>
    <w:p w14:paraId="497D9A38" w14:textId="4D03D584" w:rsidR="00D32525" w:rsidRPr="00D32525" w:rsidRDefault="00D32525" w:rsidP="00D3252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Can be 100% transparent</w:t>
      </w:r>
    </w:p>
    <w:p w14:paraId="4D158107" w14:textId="03B6685D" w:rsidR="00D32525" w:rsidRPr="00D32525" w:rsidRDefault="00D32525" w:rsidP="00D32525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GIF</w:t>
      </w:r>
    </w:p>
    <w:p w14:paraId="2722F8FA" w14:textId="3F8A210B" w:rsidR="00D32525" w:rsidRPr="00900465" w:rsidRDefault="00900465" w:rsidP="00D3252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Lossless format</w:t>
      </w:r>
    </w:p>
    <w:p w14:paraId="46C64677" w14:textId="0FBD9637" w:rsidR="00900465" w:rsidRPr="00900465" w:rsidRDefault="00900465" w:rsidP="00D3252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Max 256 colors</w:t>
      </w:r>
    </w:p>
    <w:p w14:paraId="3122665C" w14:textId="4C54DEF3" w:rsidR="00900465" w:rsidRPr="00900465" w:rsidRDefault="00900465" w:rsidP="00D3252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Animations</w:t>
      </w:r>
    </w:p>
    <w:p w14:paraId="773877B2" w14:textId="05944732" w:rsidR="00900465" w:rsidRPr="00900465" w:rsidRDefault="00900465" w:rsidP="00D3252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Transparent</w:t>
      </w:r>
    </w:p>
    <w:p w14:paraId="6EF9F0B5" w14:textId="40F18FC5" w:rsidR="00900465" w:rsidRPr="00900465" w:rsidRDefault="00900465" w:rsidP="00900465">
      <w:pPr>
        <w:pStyle w:val="Punktmerketliste"/>
        <w:numPr>
          <w:ilvl w:val="1"/>
          <w:numId w:val="3"/>
        </w:numPr>
        <w:rPr>
          <w:lang w:val="en-US"/>
        </w:rPr>
      </w:pPr>
      <w:proofErr w:type="spellStart"/>
      <w:r>
        <w:rPr>
          <w:sz w:val="24"/>
          <w:lang w:val="en-US"/>
        </w:rPr>
        <w:t>SVG</w:t>
      </w:r>
      <w:proofErr w:type="spellEnd"/>
    </w:p>
    <w:p w14:paraId="247BEAF5" w14:textId="5DD8650B" w:rsidR="00900465" w:rsidRPr="00084A20" w:rsidRDefault="00084A20" w:rsidP="0090046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Vector format</w:t>
      </w:r>
    </w:p>
    <w:p w14:paraId="6DA49441" w14:textId="26FAA3D6" w:rsidR="00084A20" w:rsidRPr="00084A20" w:rsidRDefault="00084A20" w:rsidP="0090046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Not stored as pixels, so they can be resized without losing any information/quality</w:t>
      </w:r>
    </w:p>
    <w:p w14:paraId="51A93255" w14:textId="686EC021" w:rsidR="00084A20" w:rsidRPr="00FD4EEE" w:rsidRDefault="00FD4EEE" w:rsidP="00900465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Ideal for logos</w:t>
      </w:r>
    </w:p>
    <w:p w14:paraId="404D16C1" w14:textId="69FB60F8" w:rsidR="00FD4EEE" w:rsidRPr="00894D83" w:rsidRDefault="00FD4EEE" w:rsidP="00FD4EEE">
      <w:pPr>
        <w:pStyle w:val="Punktmerketliste"/>
        <w:rPr>
          <w:lang w:val="en-US"/>
        </w:rPr>
      </w:pPr>
      <w:r>
        <w:rPr>
          <w:sz w:val="36"/>
          <w:lang w:val="en-US"/>
        </w:rPr>
        <w:t>Video</w:t>
      </w:r>
    </w:p>
    <w:p w14:paraId="66D41643" w14:textId="16B185D6" w:rsidR="00894D83" w:rsidRPr="00894D83" w:rsidRDefault="00894D83" w:rsidP="00FD4EEE">
      <w:pPr>
        <w:pStyle w:val="Punktmerketliste"/>
        <w:rPr>
          <w:lang w:val="en-US"/>
        </w:rPr>
      </w:pPr>
      <w:r>
        <w:rPr>
          <w:sz w:val="24"/>
          <w:lang w:val="en-US"/>
        </w:rPr>
        <w:t>Useful attributes:</w:t>
      </w:r>
    </w:p>
    <w:p w14:paraId="7166FAD4" w14:textId="5FB16E03" w:rsidR="00894D83" w:rsidRP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proofErr w:type="spellStart"/>
      <w:r>
        <w:rPr>
          <w:sz w:val="24"/>
          <w:lang w:val="en-US"/>
        </w:rPr>
        <w:t>Src</w:t>
      </w:r>
      <w:proofErr w:type="spellEnd"/>
    </w:p>
    <w:p w14:paraId="33682F18" w14:textId="1CA98A79" w:rsidR="00894D83" w:rsidRP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Controls</w:t>
      </w:r>
    </w:p>
    <w:p w14:paraId="34D648ED" w14:textId="581126C7" w:rsidR="00894D83" w:rsidRP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proofErr w:type="spellStart"/>
      <w:r>
        <w:rPr>
          <w:sz w:val="24"/>
          <w:lang w:val="en-US"/>
        </w:rPr>
        <w:t>Autoplay</w:t>
      </w:r>
      <w:proofErr w:type="spellEnd"/>
    </w:p>
    <w:p w14:paraId="2F320286" w14:textId="07F4B336" w:rsidR="00894D83" w:rsidRP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Height</w:t>
      </w:r>
    </w:p>
    <w:p w14:paraId="25097BEF" w14:textId="6380BDDE" w:rsidR="00894D83" w:rsidRP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Width</w:t>
      </w:r>
    </w:p>
    <w:p w14:paraId="518BC32E" w14:textId="4850146A" w:rsidR="00894D83" w:rsidRP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Loop</w:t>
      </w:r>
    </w:p>
    <w:p w14:paraId="5D00D19A" w14:textId="11544E48" w:rsidR="00894D83" w:rsidRP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Muted</w:t>
      </w:r>
    </w:p>
    <w:p w14:paraId="6A4BE0BE" w14:textId="10B5073B" w:rsid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Poster</w:t>
      </w:r>
    </w:p>
    <w:p w14:paraId="0BE324E6" w14:textId="7C08FBA1" w:rsidR="00894D83" w:rsidRPr="00894D83" w:rsidRDefault="00894D83" w:rsidP="00894D83">
      <w:pPr>
        <w:pStyle w:val="Punktmerketliste"/>
        <w:rPr>
          <w:lang w:val="en-US"/>
        </w:rPr>
      </w:pPr>
      <w:r>
        <w:rPr>
          <w:sz w:val="36"/>
          <w:lang w:val="en-US"/>
        </w:rPr>
        <w:t>Audio</w:t>
      </w:r>
    </w:p>
    <w:p w14:paraId="157D1E88" w14:textId="4178853A" w:rsidR="00894D83" w:rsidRPr="00894D83" w:rsidRDefault="00894D83" w:rsidP="00894D83">
      <w:pPr>
        <w:pStyle w:val="Punktmerketliste"/>
        <w:rPr>
          <w:lang w:val="en-US"/>
        </w:rPr>
      </w:pPr>
      <w:r>
        <w:rPr>
          <w:sz w:val="24"/>
          <w:lang w:val="en-US"/>
        </w:rPr>
        <w:t>Useful attributes:</w:t>
      </w:r>
    </w:p>
    <w:p w14:paraId="7FAA407A" w14:textId="5610FA10" w:rsidR="00894D83" w:rsidRP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proofErr w:type="spellStart"/>
      <w:r>
        <w:rPr>
          <w:sz w:val="24"/>
          <w:lang w:val="en-US"/>
        </w:rPr>
        <w:t>Src</w:t>
      </w:r>
      <w:proofErr w:type="spellEnd"/>
    </w:p>
    <w:p w14:paraId="479BD41E" w14:textId="19B7DE85" w:rsidR="00894D83" w:rsidRP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lastRenderedPageBreak/>
        <w:t>Controls</w:t>
      </w:r>
    </w:p>
    <w:p w14:paraId="6456188B" w14:textId="30944E08" w:rsidR="00894D83" w:rsidRP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proofErr w:type="spellStart"/>
      <w:r>
        <w:rPr>
          <w:sz w:val="24"/>
          <w:lang w:val="en-US"/>
        </w:rPr>
        <w:t>Autoplay</w:t>
      </w:r>
      <w:proofErr w:type="spellEnd"/>
    </w:p>
    <w:p w14:paraId="3DE04EFC" w14:textId="31DE8EAD" w:rsidR="00894D83" w:rsidRP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Loop</w:t>
      </w:r>
    </w:p>
    <w:p w14:paraId="42145FAF" w14:textId="6161DD70" w:rsid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Muted</w:t>
      </w:r>
    </w:p>
    <w:p w14:paraId="02790A53" w14:textId="3A55BC5A" w:rsidR="00894D83" w:rsidRPr="00894D83" w:rsidRDefault="00894D83" w:rsidP="00894D83">
      <w:pPr>
        <w:pStyle w:val="Punktmerketliste"/>
        <w:rPr>
          <w:lang w:val="en-US"/>
        </w:rPr>
      </w:pPr>
      <w:r>
        <w:rPr>
          <w:b/>
          <w:sz w:val="36"/>
          <w:u w:val="single"/>
          <w:lang w:val="en-US"/>
        </w:rPr>
        <w:t>Forms and validation</w:t>
      </w:r>
    </w:p>
    <w:p w14:paraId="714D3777" w14:textId="3A342C33" w:rsidR="00894D83" w:rsidRPr="00894D83" w:rsidRDefault="00894D83" w:rsidP="00894D83">
      <w:pPr>
        <w:pStyle w:val="Punktmerketliste"/>
        <w:rPr>
          <w:lang w:val="en-US"/>
        </w:rPr>
      </w:pPr>
      <w:r>
        <w:rPr>
          <w:sz w:val="24"/>
          <w:lang w:val="en-US"/>
        </w:rPr>
        <w:t>Forms allows users to send data to a server through a web site</w:t>
      </w:r>
    </w:p>
    <w:p w14:paraId="7E907950" w14:textId="79E43C35" w:rsidR="00894D83" w:rsidRPr="00894D83" w:rsidRDefault="00894D83" w:rsidP="00894D83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 xml:space="preserve">Example sign up/in </w:t>
      </w:r>
    </w:p>
    <w:p w14:paraId="078AFBA2" w14:textId="507B313E" w:rsidR="00894D83" w:rsidRPr="00601C8D" w:rsidRDefault="00601C8D" w:rsidP="00894D83">
      <w:pPr>
        <w:pStyle w:val="Punktmerketliste"/>
        <w:rPr>
          <w:lang w:val="en-US"/>
        </w:rPr>
      </w:pPr>
      <w:r>
        <w:rPr>
          <w:sz w:val="24"/>
          <w:lang w:val="en-US"/>
        </w:rPr>
        <w:t>Consist of one or more input fields</w:t>
      </w:r>
    </w:p>
    <w:p w14:paraId="07DD510E" w14:textId="712714E7" w:rsidR="00601C8D" w:rsidRPr="00601C8D" w:rsidRDefault="00601C8D" w:rsidP="00894D83">
      <w:pPr>
        <w:pStyle w:val="Punktmerketliste"/>
        <w:rPr>
          <w:lang w:val="en-US"/>
        </w:rPr>
      </w:pPr>
      <w:r>
        <w:rPr>
          <w:sz w:val="24"/>
          <w:lang w:val="en-US"/>
        </w:rPr>
        <w:t>Submit button</w:t>
      </w:r>
    </w:p>
    <w:p w14:paraId="71FC2512" w14:textId="2941DCA6" w:rsidR="00601C8D" w:rsidRPr="00601C8D" w:rsidRDefault="00601C8D" w:rsidP="00894D83">
      <w:pPr>
        <w:pStyle w:val="Punktmerketliste"/>
        <w:rPr>
          <w:lang w:val="en-US"/>
        </w:rPr>
      </w:pPr>
      <w:r>
        <w:rPr>
          <w:sz w:val="24"/>
          <w:lang w:val="en-US"/>
        </w:rPr>
        <w:t>&lt;form&gt; tag</w:t>
      </w:r>
    </w:p>
    <w:p w14:paraId="0359DB61" w14:textId="389615D9" w:rsidR="00601C8D" w:rsidRPr="00601C8D" w:rsidRDefault="00601C8D" w:rsidP="00894D83">
      <w:pPr>
        <w:pStyle w:val="Punktmerketliste"/>
        <w:rPr>
          <w:lang w:val="en-US"/>
        </w:rPr>
      </w:pPr>
      <w:r>
        <w:rPr>
          <w:sz w:val="24"/>
          <w:lang w:val="en-US"/>
        </w:rPr>
        <w:t>Block element</w:t>
      </w:r>
    </w:p>
    <w:p w14:paraId="5EBA9FEC" w14:textId="1C60617F" w:rsidR="00601C8D" w:rsidRPr="00601C8D" w:rsidRDefault="00601C8D" w:rsidP="00894D83">
      <w:pPr>
        <w:pStyle w:val="Punktmerketliste"/>
        <w:rPr>
          <w:lang w:val="en-US"/>
        </w:rPr>
      </w:pPr>
      <w:r>
        <w:rPr>
          <w:sz w:val="24"/>
          <w:lang w:val="en-US"/>
        </w:rPr>
        <w:t>Action and method attribute</w:t>
      </w:r>
    </w:p>
    <w:p w14:paraId="70D0FBFF" w14:textId="7B2C1FE4" w:rsidR="00601C8D" w:rsidRPr="00601C8D" w:rsidRDefault="00601C8D" w:rsidP="00894D83">
      <w:pPr>
        <w:pStyle w:val="Punktmerketliste"/>
        <w:rPr>
          <w:lang w:val="en-US"/>
        </w:rPr>
      </w:pPr>
      <w:r>
        <w:rPr>
          <w:sz w:val="24"/>
          <w:lang w:val="en-US"/>
        </w:rPr>
        <w:t>Form elements can be used outside the form element</w:t>
      </w:r>
    </w:p>
    <w:p w14:paraId="3889025B" w14:textId="59FBACA8" w:rsidR="00601C8D" w:rsidRPr="00601C8D" w:rsidRDefault="00601C8D" w:rsidP="00601C8D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If you do this, you have to customize the behavior with JavaScript</w:t>
      </w:r>
    </w:p>
    <w:p w14:paraId="4499C3DC" w14:textId="1B4C08A3" w:rsidR="00601C8D" w:rsidRPr="006D5734" w:rsidRDefault="00601C8D" w:rsidP="00601C8D">
      <w:pPr>
        <w:pStyle w:val="Punktmerketliste"/>
        <w:rPr>
          <w:lang w:val="en-US"/>
        </w:rPr>
      </w:pPr>
      <w:r>
        <w:rPr>
          <w:sz w:val="24"/>
          <w:lang w:val="en-US"/>
        </w:rPr>
        <w:t xml:space="preserve">Most common </w:t>
      </w:r>
      <w:r w:rsidR="006D5734">
        <w:rPr>
          <w:sz w:val="24"/>
          <w:lang w:val="en-US"/>
        </w:rPr>
        <w:t>form element is the &lt;input&gt; tag</w:t>
      </w:r>
    </w:p>
    <w:p w14:paraId="34D99C40" w14:textId="5450952F" w:rsidR="006D5734" w:rsidRPr="006D5734" w:rsidRDefault="006D5734" w:rsidP="006D573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Use the “type” attribute to specify the type of input</w:t>
      </w:r>
    </w:p>
    <w:p w14:paraId="171323C9" w14:textId="315902B7" w:rsidR="006D5734" w:rsidRPr="006D5734" w:rsidRDefault="006D5734" w:rsidP="006D573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Examples are:</w:t>
      </w:r>
    </w:p>
    <w:p w14:paraId="423CCB88" w14:textId="53BA79ED" w:rsidR="006D5734" w:rsidRPr="006D5734" w:rsidRDefault="006D5734" w:rsidP="006D5734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Text (default)</w:t>
      </w:r>
    </w:p>
    <w:p w14:paraId="3EC9E5F2" w14:textId="5A5706F6" w:rsidR="006D5734" w:rsidRPr="006D5734" w:rsidRDefault="006D5734" w:rsidP="006D5734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Number</w:t>
      </w:r>
    </w:p>
    <w:p w14:paraId="33E459D5" w14:textId="05AB2CF2" w:rsidR="006D5734" w:rsidRPr="006D5734" w:rsidRDefault="006D5734" w:rsidP="006D5734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Email</w:t>
      </w:r>
    </w:p>
    <w:p w14:paraId="57B2E940" w14:textId="68850895" w:rsidR="006D5734" w:rsidRPr="006D5734" w:rsidRDefault="006D5734" w:rsidP="006D5734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Date</w:t>
      </w:r>
    </w:p>
    <w:p w14:paraId="12E7FA96" w14:textId="548E6B6A" w:rsidR="006D5734" w:rsidRPr="006D5734" w:rsidRDefault="006D5734" w:rsidP="006D5734">
      <w:pPr>
        <w:pStyle w:val="Punktmerketliste"/>
        <w:rPr>
          <w:lang w:val="en-US"/>
        </w:rPr>
      </w:pPr>
      <w:r>
        <w:rPr>
          <w:sz w:val="24"/>
          <w:lang w:val="en-US"/>
        </w:rPr>
        <w:t>Use the &lt;select&gt; tag for dropdown options</w:t>
      </w:r>
    </w:p>
    <w:p w14:paraId="44D5AE59" w14:textId="6F74E4B5" w:rsidR="006D5734" w:rsidRPr="00401774" w:rsidRDefault="00401774" w:rsidP="006D5734">
      <w:pPr>
        <w:pStyle w:val="Punktmerketliste"/>
        <w:rPr>
          <w:lang w:val="en-US"/>
        </w:rPr>
      </w:pPr>
      <w:r>
        <w:rPr>
          <w:sz w:val="24"/>
          <w:lang w:val="en-US"/>
        </w:rPr>
        <w:t>Form validation:</w:t>
      </w:r>
    </w:p>
    <w:p w14:paraId="402891F9" w14:textId="5474BE0C" w:rsidR="00401774" w:rsidRPr="00401774" w:rsidRDefault="00401774" w:rsidP="0040177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Should validate at the server side</w:t>
      </w:r>
    </w:p>
    <w:p w14:paraId="7276D921" w14:textId="011551E4" w:rsidR="00401774" w:rsidRPr="00401774" w:rsidRDefault="00401774" w:rsidP="00401774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>Should also validate before the user sends it</w:t>
      </w:r>
    </w:p>
    <w:p w14:paraId="29F34E27" w14:textId="2927B35A" w:rsidR="00401774" w:rsidRPr="00AC4AAF" w:rsidRDefault="00AC4AAF" w:rsidP="00AC4AAF">
      <w:pPr>
        <w:pStyle w:val="Punktmerketliste"/>
        <w:numPr>
          <w:ilvl w:val="2"/>
          <w:numId w:val="3"/>
        </w:numPr>
        <w:rPr>
          <w:lang w:val="en-US"/>
        </w:rPr>
      </w:pPr>
      <w:r>
        <w:rPr>
          <w:sz w:val="24"/>
          <w:lang w:val="en-US"/>
        </w:rPr>
        <w:t>This can be done by using the correct type attribute</w:t>
      </w:r>
    </w:p>
    <w:p w14:paraId="0EDE7363" w14:textId="77777777" w:rsidR="009605B5" w:rsidRPr="009605B5" w:rsidRDefault="009605B5" w:rsidP="009605B5">
      <w:pPr>
        <w:pStyle w:val="Punktmerketliste"/>
        <w:numPr>
          <w:ilvl w:val="1"/>
          <w:numId w:val="3"/>
        </w:numPr>
        <w:rPr>
          <w:lang w:val="en-US"/>
        </w:rPr>
      </w:pPr>
      <w:r>
        <w:rPr>
          <w:sz w:val="24"/>
          <w:lang w:val="en-US"/>
        </w:rPr>
        <w:t xml:space="preserve">To give the user feedback on where the error is, use the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pseudo-</w:t>
      </w:r>
      <w:proofErr w:type="gramStart"/>
      <w:r>
        <w:rPr>
          <w:sz w:val="24"/>
          <w:lang w:val="en-US"/>
        </w:rPr>
        <w:t>classes :valid</w:t>
      </w:r>
      <w:proofErr w:type="gramEnd"/>
      <w:r>
        <w:rPr>
          <w:sz w:val="24"/>
          <w:lang w:val="en-US"/>
        </w:rPr>
        <w:t xml:space="preserve"> and :invalid</w:t>
      </w:r>
    </w:p>
    <w:p w14:paraId="4D42B536" w14:textId="77777777" w:rsidR="006861D0" w:rsidRPr="006861D0" w:rsidRDefault="006861D0" w:rsidP="006861D0">
      <w:pPr>
        <w:pStyle w:val="Punktmerketliste"/>
        <w:rPr>
          <w:lang w:val="en-US"/>
        </w:rPr>
      </w:pPr>
      <w:r>
        <w:rPr>
          <w:sz w:val="24"/>
          <w:lang w:val="en-US"/>
        </w:rPr>
        <w:t>Then something about form styling, but eh</w:t>
      </w:r>
    </w:p>
    <w:p w14:paraId="035B4ED7" w14:textId="77777777" w:rsidR="006861D0" w:rsidRDefault="006861D0" w:rsidP="006861D0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4D469DFC" w14:textId="62AC306F" w:rsidR="00AC4AAF" w:rsidRPr="006861D0" w:rsidRDefault="006861D0" w:rsidP="006861D0">
      <w:pPr>
        <w:pStyle w:val="Punktmerketliste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sz w:val="36"/>
          <w:u w:val="single"/>
          <w:lang w:val="en-US"/>
        </w:rPr>
        <w:lastRenderedPageBreak/>
        <w:t>Javascript</w:t>
      </w:r>
      <w:proofErr w:type="spellEnd"/>
      <w:r>
        <w:rPr>
          <w:b/>
          <w:sz w:val="36"/>
          <w:u w:val="single"/>
          <w:lang w:val="en-US"/>
        </w:rPr>
        <w:t xml:space="preserve"> </w:t>
      </w:r>
      <w:r>
        <w:rPr>
          <w:b/>
          <w:sz w:val="21"/>
          <w:u w:val="single"/>
          <w:lang w:val="en-US"/>
        </w:rPr>
        <w:t xml:space="preserve">(the fun </w:t>
      </w:r>
      <w:proofErr w:type="gramStart"/>
      <w:r>
        <w:rPr>
          <w:b/>
          <w:sz w:val="21"/>
          <w:u w:val="single"/>
          <w:lang w:val="en-US"/>
        </w:rPr>
        <w:t>part :D</w:t>
      </w:r>
      <w:proofErr w:type="gramEnd"/>
      <w:r>
        <w:rPr>
          <w:b/>
          <w:sz w:val="21"/>
          <w:u w:val="single"/>
          <w:lang w:val="en-US"/>
        </w:rPr>
        <w:t>)</w:t>
      </w:r>
    </w:p>
    <w:p w14:paraId="02CB0126" w14:textId="7A7EA31A" w:rsidR="006861D0" w:rsidRPr="00D54D63" w:rsidRDefault="00D54D63" w:rsidP="006861D0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>Can be written embedded inside the HTML document or external</w:t>
      </w:r>
    </w:p>
    <w:p w14:paraId="18A7DAB9" w14:textId="4C72D7D1" w:rsidR="00D54D63" w:rsidRPr="00D54D63" w:rsidRDefault="00D54D63" w:rsidP="006861D0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 xml:space="preserve">Place 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 xml:space="preserve"> in &lt;script&gt; tags if embedded</w:t>
      </w:r>
    </w:p>
    <w:p w14:paraId="3DED1CB3" w14:textId="06A6852D" w:rsidR="00D54D63" w:rsidRPr="00D54D63" w:rsidRDefault="00D54D63" w:rsidP="006861D0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 xml:space="preserve">Browser reads HTML from top to bottom, so if you want some 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 xml:space="preserve"> to load before the page, place it in the &lt;head&gt; tag</w:t>
      </w:r>
    </w:p>
    <w:p w14:paraId="41E4EEB6" w14:textId="34DF1684" w:rsidR="00D54D63" w:rsidRPr="00F90D94" w:rsidRDefault="00FD0DBE" w:rsidP="006861D0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 xml:space="preserve">Comments </w:t>
      </w:r>
      <w:r w:rsidR="00F90D94">
        <w:rPr>
          <w:sz w:val="24"/>
          <w:lang w:val="en-US"/>
        </w:rPr>
        <w:t xml:space="preserve">in </w:t>
      </w:r>
      <w:proofErr w:type="spellStart"/>
      <w:r w:rsidR="00F90D94">
        <w:rPr>
          <w:sz w:val="24"/>
          <w:lang w:val="en-US"/>
        </w:rPr>
        <w:t>JS</w:t>
      </w:r>
      <w:proofErr w:type="spellEnd"/>
      <w:r w:rsidR="00F90D94">
        <w:rPr>
          <w:sz w:val="24"/>
          <w:lang w:val="en-US"/>
        </w:rPr>
        <w:t>:</w:t>
      </w:r>
    </w:p>
    <w:p w14:paraId="102D4C91" w14:textId="6CED9074" w:rsidR="00F90D94" w:rsidRPr="00F90D94" w:rsidRDefault="00F90D94" w:rsidP="00F90D94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Single line //This is a single line comment</w:t>
      </w:r>
    </w:p>
    <w:p w14:paraId="6D6F9680" w14:textId="573CAFA3" w:rsidR="00F90D94" w:rsidRPr="00F90D94" w:rsidRDefault="00F90D94" w:rsidP="00F90D94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Multiple lines /*</w:t>
      </w:r>
      <w:r>
        <w:rPr>
          <w:sz w:val="24"/>
          <w:lang w:val="en-US"/>
        </w:rPr>
        <w:br/>
      </w:r>
      <w:r>
        <w:rPr>
          <w:lang w:val="en-US"/>
        </w:rPr>
        <w:t xml:space="preserve">                          </w:t>
      </w:r>
      <w:r>
        <w:rPr>
          <w:sz w:val="24"/>
          <w:lang w:val="en-US"/>
        </w:rPr>
        <w:t xml:space="preserve">This is </w:t>
      </w:r>
      <w:r>
        <w:rPr>
          <w:sz w:val="24"/>
          <w:lang w:val="en-US"/>
        </w:rPr>
        <w:br/>
        <w:t xml:space="preserve">                                 a multiline</w:t>
      </w:r>
      <w:r>
        <w:rPr>
          <w:sz w:val="24"/>
          <w:lang w:val="en-US"/>
        </w:rPr>
        <w:br/>
        <w:t xml:space="preserve">                                 comment</w:t>
      </w:r>
      <w:r>
        <w:rPr>
          <w:sz w:val="24"/>
          <w:lang w:val="en-US"/>
        </w:rPr>
        <w:br/>
        <w:t xml:space="preserve">                           */</w:t>
      </w:r>
    </w:p>
    <w:p w14:paraId="7E3520EA" w14:textId="239B212E" w:rsidR="00F90D94" w:rsidRPr="00F90D94" w:rsidRDefault="00F90D94" w:rsidP="00F90D94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 xml:space="preserve">Data types in 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>:</w:t>
      </w:r>
    </w:p>
    <w:p w14:paraId="1154AB72" w14:textId="21BA32B7" w:rsidR="00F90D94" w:rsidRPr="00F90D94" w:rsidRDefault="00F90D94" w:rsidP="00F90D94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Strings, “This is a string”</w:t>
      </w:r>
    </w:p>
    <w:p w14:paraId="61025B44" w14:textId="27B72E25" w:rsidR="00F90D94" w:rsidRPr="00F90D94" w:rsidRDefault="00F90D94" w:rsidP="00F90D94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t>Can add strings to each other like this:</w:t>
      </w:r>
    </w:p>
    <w:p w14:paraId="7B708BFC" w14:textId="7355FACB" w:rsidR="00F90D94" w:rsidRPr="00F90D94" w:rsidRDefault="00F90D94" w:rsidP="00F90D94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t xml:space="preserve">“Hello, my name is </w:t>
      </w:r>
      <w:proofErr w:type="gramStart"/>
      <w:r>
        <w:rPr>
          <w:sz w:val="24"/>
          <w:lang w:val="en-US"/>
        </w:rPr>
        <w:t>“ +</w:t>
      </w:r>
      <w:proofErr w:type="gramEnd"/>
      <w:r>
        <w:rPr>
          <w:sz w:val="24"/>
          <w:lang w:val="en-US"/>
        </w:rPr>
        <w:t xml:space="preserve"> “Sander” will be “Hello, my name is Sander”</w:t>
      </w:r>
    </w:p>
    <w:p w14:paraId="7841DDB2" w14:textId="330C3110" w:rsidR="00F90D94" w:rsidRPr="00F90D94" w:rsidRDefault="00F90D94" w:rsidP="00F90D94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 xml:space="preserve">Numbers (or integers), 1 &lt;- That’s an integer </w:t>
      </w:r>
    </w:p>
    <w:p w14:paraId="75C2F50C" w14:textId="4F457B83" w:rsidR="00F90D94" w:rsidRPr="00F90D94" w:rsidRDefault="00F90D94" w:rsidP="00F90D94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t>Can use mathematical operations on them</w:t>
      </w:r>
    </w:p>
    <w:p w14:paraId="533FBD14" w14:textId="0E334C4A" w:rsidR="00F90D94" w:rsidRPr="00830E3E" w:rsidRDefault="00F90D94" w:rsidP="00F90D94">
      <w:pPr>
        <w:pStyle w:val="Punktmerketliste"/>
        <w:numPr>
          <w:ilvl w:val="3"/>
          <w:numId w:val="6"/>
        </w:numPr>
        <w:rPr>
          <w:lang w:val="en-US"/>
        </w:rPr>
      </w:pPr>
      <w:r>
        <w:rPr>
          <w:sz w:val="24"/>
          <w:lang w:val="en-US"/>
        </w:rPr>
        <w:t>+, -, *, /, %</w:t>
      </w:r>
    </w:p>
    <w:p w14:paraId="12C01EC9" w14:textId="44F2A462" w:rsidR="00830E3E" w:rsidRPr="00F90D94" w:rsidRDefault="00830E3E" w:rsidP="00830E3E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t xml:space="preserve">They can also be Infinity, -Infinity and </w:t>
      </w:r>
      <w:proofErr w:type="spellStart"/>
      <w:r>
        <w:rPr>
          <w:sz w:val="24"/>
          <w:lang w:val="en-US"/>
        </w:rPr>
        <w:t>NaN</w:t>
      </w:r>
      <w:proofErr w:type="spellEnd"/>
      <w:r>
        <w:rPr>
          <w:sz w:val="24"/>
          <w:lang w:val="en-US"/>
        </w:rPr>
        <w:t xml:space="preserve"> (Not a Number)</w:t>
      </w:r>
    </w:p>
    <w:p w14:paraId="7809C56F" w14:textId="6A39669E" w:rsidR="00F90D94" w:rsidRPr="00F90D94" w:rsidRDefault="00F90D94" w:rsidP="00F90D94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Boolean (true/false) (1 = true, 0 = false)</w:t>
      </w:r>
    </w:p>
    <w:p w14:paraId="3722A832" w14:textId="294E0048" w:rsidR="00F90D94" w:rsidRPr="00830E3E" w:rsidRDefault="00830E3E" w:rsidP="00830E3E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 xml:space="preserve">Logical operators in 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>:</w:t>
      </w:r>
    </w:p>
    <w:p w14:paraId="2B990B29" w14:textId="7902A1C3" w:rsidR="00830E3E" w:rsidRPr="00830E3E" w:rsidRDefault="00830E3E" w:rsidP="00830E3E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&lt; (less than)</w:t>
      </w:r>
    </w:p>
    <w:p w14:paraId="7504B72A" w14:textId="30488EB0" w:rsidR="00830E3E" w:rsidRPr="00830E3E" w:rsidRDefault="00830E3E" w:rsidP="00830E3E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&lt;= (less than or equal to)</w:t>
      </w:r>
    </w:p>
    <w:p w14:paraId="6A96C882" w14:textId="6F2B9D96" w:rsidR="00830E3E" w:rsidRPr="00830E3E" w:rsidRDefault="00830E3E" w:rsidP="00830E3E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&gt; (greater than)</w:t>
      </w:r>
    </w:p>
    <w:p w14:paraId="1D15FA2F" w14:textId="56D01D8E" w:rsidR="00830E3E" w:rsidRPr="00830E3E" w:rsidRDefault="00830E3E" w:rsidP="00830E3E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&gt;= (greater than or equal to)</w:t>
      </w:r>
    </w:p>
    <w:p w14:paraId="090AB9B7" w14:textId="0D2EA12C" w:rsidR="00830E3E" w:rsidRPr="00830E3E" w:rsidRDefault="00830E3E" w:rsidP="00830E3E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== (equal)</w:t>
      </w:r>
    </w:p>
    <w:p w14:paraId="50E9CBE8" w14:textId="2513167F" w:rsidR="00830E3E" w:rsidRPr="00830E3E" w:rsidRDefault="00830E3E" w:rsidP="00830E3E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=== (precise equal)</w:t>
      </w:r>
    </w:p>
    <w:p w14:paraId="6852BF3B" w14:textId="2D9537F2" w:rsidR="00830E3E" w:rsidRPr="00830E3E" w:rsidRDefault="00830E3E" w:rsidP="00830E3E">
      <w:pPr>
        <w:pStyle w:val="Punktmerketliste"/>
        <w:numPr>
          <w:ilvl w:val="1"/>
          <w:numId w:val="6"/>
        </w:numPr>
        <w:rPr>
          <w:lang w:val="en-US"/>
        </w:rPr>
      </w:pPr>
      <w:proofErr w:type="gramStart"/>
      <w:r>
        <w:rPr>
          <w:sz w:val="24"/>
          <w:lang w:val="en-US"/>
        </w:rPr>
        <w:t>!=</w:t>
      </w:r>
      <w:proofErr w:type="gramEnd"/>
      <w:r>
        <w:rPr>
          <w:sz w:val="24"/>
          <w:lang w:val="en-US"/>
        </w:rPr>
        <w:t xml:space="preserve"> (not equal)</w:t>
      </w:r>
    </w:p>
    <w:p w14:paraId="509002E0" w14:textId="6DECB155" w:rsidR="00830E3E" w:rsidRPr="00830E3E" w:rsidRDefault="00830E3E" w:rsidP="00830E3E">
      <w:pPr>
        <w:pStyle w:val="Punktmerketliste"/>
        <w:numPr>
          <w:ilvl w:val="1"/>
          <w:numId w:val="6"/>
        </w:numPr>
        <w:rPr>
          <w:lang w:val="en-US"/>
        </w:rPr>
      </w:pPr>
      <w:proofErr w:type="gramStart"/>
      <w:r>
        <w:rPr>
          <w:sz w:val="24"/>
          <w:lang w:val="en-US"/>
        </w:rPr>
        <w:t>!=</w:t>
      </w:r>
      <w:proofErr w:type="gramEnd"/>
      <w:r>
        <w:rPr>
          <w:sz w:val="24"/>
          <w:lang w:val="en-US"/>
        </w:rPr>
        <w:t>= (not precisely equal)</w:t>
      </w:r>
    </w:p>
    <w:p w14:paraId="17D7B669" w14:textId="77777777" w:rsidR="00830E3E" w:rsidRPr="00830E3E" w:rsidRDefault="00830E3E" w:rsidP="00830E3E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&amp;&amp; (and)</w:t>
      </w:r>
    </w:p>
    <w:p w14:paraId="0F7F2FB6" w14:textId="77777777" w:rsidR="00830E3E" w:rsidRPr="00830E3E" w:rsidRDefault="00830E3E" w:rsidP="00830E3E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lastRenderedPageBreak/>
        <w:t>II (or)</w:t>
      </w:r>
    </w:p>
    <w:p w14:paraId="0914160F" w14:textId="77777777" w:rsidR="00830E3E" w:rsidRPr="00830E3E" w:rsidRDefault="00830E3E" w:rsidP="00830E3E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>4 &lt; 4 === False</w:t>
      </w:r>
    </w:p>
    <w:p w14:paraId="064B68BF" w14:textId="77777777" w:rsidR="00830E3E" w:rsidRPr="00830E3E" w:rsidRDefault="00830E3E" w:rsidP="00830E3E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>4 &lt;= 4 === True</w:t>
      </w:r>
    </w:p>
    <w:p w14:paraId="4CF65177" w14:textId="77777777" w:rsidR="00830E3E" w:rsidRPr="00830E3E" w:rsidRDefault="00830E3E" w:rsidP="00830E3E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>“2” == 2 === True</w:t>
      </w:r>
    </w:p>
    <w:p w14:paraId="0ED0BCAA" w14:textId="77777777" w:rsidR="00830E3E" w:rsidRPr="00830E3E" w:rsidRDefault="00830E3E" w:rsidP="00830E3E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>“2” === 2 === False</w:t>
      </w:r>
    </w:p>
    <w:p w14:paraId="262903C0" w14:textId="77777777" w:rsidR="00830E3E" w:rsidRPr="00830E3E" w:rsidRDefault="00830E3E" w:rsidP="00830E3E">
      <w:pPr>
        <w:pStyle w:val="Punktmerketliste"/>
        <w:numPr>
          <w:ilvl w:val="0"/>
          <w:numId w:val="6"/>
        </w:numPr>
        <w:rPr>
          <w:lang w:val="en-US"/>
        </w:rPr>
      </w:pPr>
      <w:proofErr w:type="gramStart"/>
      <w:r>
        <w:rPr>
          <w:sz w:val="24"/>
          <w:lang w:val="en-US"/>
        </w:rPr>
        <w:t>5 !</w:t>
      </w:r>
      <w:proofErr w:type="gramEnd"/>
      <w:r>
        <w:rPr>
          <w:sz w:val="24"/>
          <w:lang w:val="en-US"/>
        </w:rPr>
        <w:t>= 4 === True</w:t>
      </w:r>
    </w:p>
    <w:p w14:paraId="58D1CBC7" w14:textId="77777777" w:rsidR="00830E3E" w:rsidRPr="00830E3E" w:rsidRDefault="00830E3E" w:rsidP="00830E3E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>(5 === 6) &amp;&amp; (8===8) ==== False</w:t>
      </w:r>
    </w:p>
    <w:p w14:paraId="4D136AD8" w14:textId="77777777" w:rsidR="00CD5E59" w:rsidRPr="00CD5E59" w:rsidRDefault="00CD5E59" w:rsidP="00830E3E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36"/>
          <w:lang w:val="en-US"/>
        </w:rPr>
        <w:t>Variables</w:t>
      </w:r>
    </w:p>
    <w:p w14:paraId="6BDC6E70" w14:textId="77777777" w:rsidR="0056321E" w:rsidRPr="0056321E" w:rsidRDefault="0056321E" w:rsidP="00830E3E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>Variables hold values to later use</w:t>
      </w:r>
    </w:p>
    <w:p w14:paraId="1A319874" w14:textId="77777777" w:rsidR="0056321E" w:rsidRPr="0056321E" w:rsidRDefault="0056321E" w:rsidP="00830E3E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 xml:space="preserve">To declare a </w:t>
      </w:r>
      <w:proofErr w:type="gramStart"/>
      <w:r>
        <w:rPr>
          <w:sz w:val="24"/>
          <w:lang w:val="en-US"/>
        </w:rPr>
        <w:t>variable</w:t>
      </w:r>
      <w:proofErr w:type="gramEnd"/>
      <w:r>
        <w:rPr>
          <w:sz w:val="24"/>
          <w:lang w:val="en-US"/>
        </w:rPr>
        <w:t xml:space="preserve"> write: </w:t>
      </w: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myVariable</w:t>
      </w:r>
      <w:proofErr w:type="spellEnd"/>
      <w:r>
        <w:rPr>
          <w:sz w:val="24"/>
          <w:lang w:val="en-US"/>
        </w:rPr>
        <w:t>;</w:t>
      </w:r>
    </w:p>
    <w:p w14:paraId="6B773C65" w14:textId="77777777" w:rsidR="0056321E" w:rsidRPr="0056321E" w:rsidRDefault="0056321E" w:rsidP="00830E3E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 xml:space="preserve">To declare and assign a value: </w:t>
      </w: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myVariable</w:t>
      </w:r>
      <w:proofErr w:type="spellEnd"/>
      <w:r>
        <w:rPr>
          <w:sz w:val="24"/>
          <w:lang w:val="en-US"/>
        </w:rPr>
        <w:t xml:space="preserve"> = “My variable”;</w:t>
      </w:r>
    </w:p>
    <w:p w14:paraId="49F6A00C" w14:textId="1566DACE" w:rsidR="0056321E" w:rsidRPr="0056321E" w:rsidRDefault="0056321E" w:rsidP="0056321E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A variable of string type</w:t>
      </w:r>
    </w:p>
    <w:p w14:paraId="629C15FD" w14:textId="610D3A1D" w:rsidR="00830E3E" w:rsidRPr="001E6EF7" w:rsidRDefault="00830E3E" w:rsidP="00830E3E">
      <w:pPr>
        <w:pStyle w:val="Punktmerketliste"/>
        <w:numPr>
          <w:ilvl w:val="0"/>
          <w:numId w:val="6"/>
        </w:numPr>
        <w:rPr>
          <w:lang w:val="en-US"/>
        </w:rPr>
      </w:pPr>
      <w:r w:rsidRPr="00894D83">
        <w:rPr>
          <w:lang w:val="en-US"/>
        </w:rPr>
        <w:t xml:space="preserve"> </w:t>
      </w:r>
      <w:r w:rsidR="001E6EF7">
        <w:rPr>
          <w:sz w:val="24"/>
          <w:lang w:val="en-US"/>
        </w:rPr>
        <w:t>You can also declare by using “</w:t>
      </w:r>
      <w:proofErr w:type="spellStart"/>
      <w:r w:rsidR="001E6EF7">
        <w:rPr>
          <w:sz w:val="24"/>
          <w:lang w:val="en-US"/>
        </w:rPr>
        <w:t>const</w:t>
      </w:r>
      <w:proofErr w:type="spellEnd"/>
      <w:r w:rsidR="001E6EF7">
        <w:rPr>
          <w:sz w:val="24"/>
          <w:lang w:val="en-US"/>
        </w:rPr>
        <w:t>” and “let”</w:t>
      </w:r>
    </w:p>
    <w:p w14:paraId="537B55E8" w14:textId="2E95D434" w:rsidR="001E6EF7" w:rsidRPr="0008093D" w:rsidRDefault="001E6EF7" w:rsidP="001E6EF7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 xml:space="preserve">Use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if </w:t>
      </w:r>
      <w:r w:rsidR="0008093D">
        <w:rPr>
          <w:sz w:val="24"/>
          <w:lang w:val="en-US"/>
        </w:rPr>
        <w:t>the variable won’t change</w:t>
      </w:r>
    </w:p>
    <w:p w14:paraId="50A03ECB" w14:textId="16116CDA" w:rsidR="0008093D" w:rsidRPr="0008093D" w:rsidRDefault="0008093D" w:rsidP="001E6EF7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 xml:space="preserve">Use let where you would use </w:t>
      </w:r>
      <w:proofErr w:type="spellStart"/>
      <w:r>
        <w:rPr>
          <w:sz w:val="24"/>
          <w:lang w:val="en-US"/>
        </w:rPr>
        <w:t>var</w:t>
      </w:r>
      <w:proofErr w:type="spellEnd"/>
    </w:p>
    <w:p w14:paraId="5D4AB512" w14:textId="6F2CED68" w:rsidR="0008093D" w:rsidRPr="00F6580C" w:rsidRDefault="00BD6ACE" w:rsidP="0008093D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 xml:space="preserve">To say something </w:t>
      </w:r>
      <w:r w:rsidR="00F6580C">
        <w:rPr>
          <w:sz w:val="24"/>
          <w:lang w:val="en-US"/>
        </w:rPr>
        <w:t>doesn’t</w:t>
      </w:r>
      <w:r>
        <w:rPr>
          <w:sz w:val="24"/>
          <w:lang w:val="en-US"/>
        </w:rPr>
        <w:t xml:space="preserve"> </w:t>
      </w:r>
      <w:r w:rsidR="00F6580C">
        <w:rPr>
          <w:sz w:val="24"/>
          <w:lang w:val="en-US"/>
        </w:rPr>
        <w:t>exist:</w:t>
      </w:r>
    </w:p>
    <w:p w14:paraId="3BA6202B" w14:textId="0A042A2E" w:rsidR="00F6580C" w:rsidRPr="00F6580C" w:rsidRDefault="00F6580C" w:rsidP="00F6580C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Null or Undefined</w:t>
      </w:r>
    </w:p>
    <w:p w14:paraId="78204BAD" w14:textId="2179248F" w:rsidR="00F6580C" w:rsidRPr="00F6580C" w:rsidRDefault="00F6580C" w:rsidP="00F6580C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>Control structures:</w:t>
      </w:r>
    </w:p>
    <w:p w14:paraId="5CD2E3C7" w14:textId="37781AB6" w:rsidR="00F6580C" w:rsidRPr="00F6580C" w:rsidRDefault="00F6580C" w:rsidP="00F6580C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If (</w:t>
      </w:r>
      <w:proofErr w:type="spellStart"/>
      <w:r>
        <w:rPr>
          <w:sz w:val="24"/>
          <w:lang w:val="en-US"/>
        </w:rPr>
        <w:t>variableName</w:t>
      </w:r>
      <w:proofErr w:type="spellEnd"/>
      <w:r>
        <w:rPr>
          <w:sz w:val="24"/>
          <w:lang w:val="en-US"/>
        </w:rPr>
        <w:t xml:space="preserve"> === “30</w:t>
      </w:r>
      <w:proofErr w:type="gramStart"/>
      <w:r>
        <w:rPr>
          <w:sz w:val="24"/>
          <w:lang w:val="en-US"/>
        </w:rPr>
        <w:t>” )</w:t>
      </w:r>
      <w:proofErr w:type="gramEnd"/>
      <w:r>
        <w:rPr>
          <w:sz w:val="24"/>
          <w:lang w:val="en-US"/>
        </w:rPr>
        <w:t>{ do something}else{do something else}</w:t>
      </w:r>
    </w:p>
    <w:p w14:paraId="17A8880D" w14:textId="756EAC75" w:rsidR="00F6580C" w:rsidRPr="00F6580C" w:rsidRDefault="00F6580C" w:rsidP="00F6580C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You check if something is true, and then does something if it is</w:t>
      </w:r>
    </w:p>
    <w:p w14:paraId="0C8F6DA9" w14:textId="364E33BF" w:rsidR="00F6580C" w:rsidRPr="00F6580C" w:rsidRDefault="00F6580C" w:rsidP="00F6580C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>Arrays</w:t>
      </w:r>
    </w:p>
    <w:p w14:paraId="31DAE9F5" w14:textId="1B437D95" w:rsidR="00F6580C" w:rsidRPr="00F6580C" w:rsidRDefault="00F6580C" w:rsidP="00F6580C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Same as python lists (</w:t>
      </w:r>
      <w:proofErr w:type="spellStart"/>
      <w:r>
        <w:rPr>
          <w:sz w:val="24"/>
          <w:lang w:val="en-US"/>
        </w:rPr>
        <w:t>ish</w:t>
      </w:r>
      <w:proofErr w:type="spellEnd"/>
      <w:r>
        <w:rPr>
          <w:sz w:val="24"/>
          <w:lang w:val="en-US"/>
        </w:rPr>
        <w:t>)</w:t>
      </w:r>
    </w:p>
    <w:p w14:paraId="24744338" w14:textId="1F0F4EA8" w:rsidR="00F6580C" w:rsidRPr="00F6580C" w:rsidRDefault="00F6580C" w:rsidP="00F6580C">
      <w:pPr>
        <w:pStyle w:val="Punktmerketliste"/>
        <w:numPr>
          <w:ilvl w:val="1"/>
          <w:numId w:val="6"/>
        </w:numPr>
        <w:rPr>
          <w:lang w:val="en-US"/>
        </w:rPr>
      </w:pP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emptyArray</w:t>
      </w:r>
      <w:proofErr w:type="spellEnd"/>
      <w:r>
        <w:rPr>
          <w:sz w:val="24"/>
          <w:lang w:val="en-US"/>
        </w:rPr>
        <w:t xml:space="preserve"> = []</w:t>
      </w:r>
    </w:p>
    <w:p w14:paraId="2D793C69" w14:textId="50BE7DEC" w:rsidR="00F6580C" w:rsidRPr="00F6580C" w:rsidRDefault="00F6580C" w:rsidP="00F6580C">
      <w:pPr>
        <w:pStyle w:val="Punktmerketliste"/>
        <w:numPr>
          <w:ilvl w:val="1"/>
          <w:numId w:val="6"/>
        </w:numPr>
      </w:pPr>
      <w:r w:rsidRPr="00F6580C">
        <w:rPr>
          <w:sz w:val="24"/>
        </w:rPr>
        <w:t xml:space="preserve">var </w:t>
      </w:r>
      <w:proofErr w:type="spellStart"/>
      <w:r w:rsidRPr="00F6580C">
        <w:rPr>
          <w:sz w:val="24"/>
        </w:rPr>
        <w:t>myArray</w:t>
      </w:r>
      <w:proofErr w:type="spellEnd"/>
      <w:r w:rsidRPr="00F6580C">
        <w:rPr>
          <w:sz w:val="24"/>
        </w:rPr>
        <w:t xml:space="preserve"> = [“Hei”, 2, “på”, True, “deg”]</w:t>
      </w:r>
    </w:p>
    <w:p w14:paraId="741B2745" w14:textId="0986ED15" w:rsidR="00F6580C" w:rsidRPr="00F6580C" w:rsidRDefault="00F6580C" w:rsidP="00F6580C">
      <w:pPr>
        <w:pStyle w:val="Punktmerketliste"/>
        <w:numPr>
          <w:ilvl w:val="1"/>
          <w:numId w:val="6"/>
        </w:numPr>
        <w:rPr>
          <w:lang w:val="en-US"/>
        </w:rPr>
      </w:pPr>
      <w:r w:rsidRPr="00F6580C">
        <w:rPr>
          <w:sz w:val="24"/>
          <w:lang w:val="en-US"/>
        </w:rPr>
        <w:t>Arrays is a list of elements, can hold any datatype</w:t>
      </w:r>
    </w:p>
    <w:p w14:paraId="411CB210" w14:textId="5231C3DD" w:rsidR="00F6580C" w:rsidRPr="00F6580C" w:rsidRDefault="00F6580C" w:rsidP="00F6580C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0 indexed, meaning the first element is at index 0:</w:t>
      </w:r>
    </w:p>
    <w:p w14:paraId="04E7F86B" w14:textId="46ACC520" w:rsidR="00F6580C" w:rsidRPr="00F6580C" w:rsidRDefault="00F6580C" w:rsidP="00F6580C">
      <w:pPr>
        <w:pStyle w:val="Punktmerketliste"/>
        <w:numPr>
          <w:ilvl w:val="2"/>
          <w:numId w:val="6"/>
        </w:numPr>
        <w:rPr>
          <w:lang w:val="en-US"/>
        </w:rPr>
      </w:pPr>
      <w:proofErr w:type="spellStart"/>
      <w:proofErr w:type="gramStart"/>
      <w:r>
        <w:rPr>
          <w:sz w:val="24"/>
          <w:lang w:val="en-US"/>
        </w:rPr>
        <w:t>myArray</w:t>
      </w:r>
      <w:proofErr w:type="spellEnd"/>
      <w:r>
        <w:rPr>
          <w:sz w:val="24"/>
          <w:lang w:val="en-US"/>
        </w:rPr>
        <w:t>[</w:t>
      </w:r>
      <w:proofErr w:type="gramEnd"/>
      <w:r>
        <w:rPr>
          <w:sz w:val="24"/>
          <w:lang w:val="en-US"/>
        </w:rPr>
        <w:t>0] = “</w:t>
      </w:r>
      <w:proofErr w:type="spellStart"/>
      <w:r>
        <w:rPr>
          <w:sz w:val="24"/>
          <w:lang w:val="en-US"/>
        </w:rPr>
        <w:t>Hei</w:t>
      </w:r>
      <w:proofErr w:type="spellEnd"/>
      <w:r>
        <w:rPr>
          <w:sz w:val="24"/>
          <w:lang w:val="en-US"/>
        </w:rPr>
        <w:t>”</w:t>
      </w:r>
    </w:p>
    <w:p w14:paraId="6D13248E" w14:textId="2B2C4F84" w:rsidR="00F6580C" w:rsidRPr="00F6580C" w:rsidRDefault="00F6580C" w:rsidP="00F6580C">
      <w:pPr>
        <w:pStyle w:val="Punktmerketliste"/>
        <w:numPr>
          <w:ilvl w:val="2"/>
          <w:numId w:val="6"/>
        </w:numPr>
        <w:rPr>
          <w:lang w:val="en-US"/>
        </w:rPr>
      </w:pPr>
      <w:proofErr w:type="spellStart"/>
      <w:proofErr w:type="gramStart"/>
      <w:r>
        <w:rPr>
          <w:sz w:val="24"/>
          <w:lang w:val="en-US"/>
        </w:rPr>
        <w:t>myArray</w:t>
      </w:r>
      <w:proofErr w:type="spellEnd"/>
      <w:r>
        <w:rPr>
          <w:sz w:val="24"/>
          <w:lang w:val="en-US"/>
        </w:rPr>
        <w:t>[</w:t>
      </w:r>
      <w:proofErr w:type="gramEnd"/>
      <w:r>
        <w:rPr>
          <w:sz w:val="24"/>
          <w:lang w:val="en-US"/>
        </w:rPr>
        <w:t>1] = 2</w:t>
      </w:r>
    </w:p>
    <w:p w14:paraId="126E43D0" w14:textId="77777777" w:rsidR="00F6580C" w:rsidRPr="00F6580C" w:rsidRDefault="00F6580C" w:rsidP="00F6580C">
      <w:pPr>
        <w:pStyle w:val="Punktmerketliste"/>
        <w:numPr>
          <w:ilvl w:val="2"/>
          <w:numId w:val="6"/>
        </w:numPr>
        <w:rPr>
          <w:lang w:val="en-US"/>
        </w:rPr>
      </w:pPr>
    </w:p>
    <w:p w14:paraId="701FA842" w14:textId="34C3C98D" w:rsidR="00F6580C" w:rsidRPr="00F6580C" w:rsidRDefault="00F6580C" w:rsidP="00F6580C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lastRenderedPageBreak/>
        <w:t>Objects</w:t>
      </w:r>
    </w:p>
    <w:p w14:paraId="1841F0E9" w14:textId="70180AE1" w:rsidR="00F6580C" w:rsidRPr="00F6580C" w:rsidRDefault="00F6580C" w:rsidP="00F6580C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Same as python dictionaries (</w:t>
      </w:r>
      <w:proofErr w:type="spellStart"/>
      <w:r>
        <w:rPr>
          <w:sz w:val="24"/>
          <w:lang w:val="en-US"/>
        </w:rPr>
        <w:t>ish</w:t>
      </w:r>
      <w:proofErr w:type="spellEnd"/>
      <w:r>
        <w:rPr>
          <w:sz w:val="24"/>
          <w:lang w:val="en-US"/>
        </w:rPr>
        <w:t>)</w:t>
      </w:r>
    </w:p>
    <w:p w14:paraId="65665DD6" w14:textId="7B5C326C" w:rsidR="00F6580C" w:rsidRPr="00F6580C" w:rsidRDefault="00F6580C" w:rsidP="00F6580C">
      <w:pPr>
        <w:pStyle w:val="Punktmerketliste"/>
        <w:numPr>
          <w:ilvl w:val="1"/>
          <w:numId w:val="6"/>
        </w:numPr>
        <w:rPr>
          <w:lang w:val="en-US"/>
        </w:rPr>
      </w:pP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emptyObject</w:t>
      </w:r>
      <w:proofErr w:type="spellEnd"/>
      <w:r>
        <w:rPr>
          <w:sz w:val="24"/>
          <w:lang w:val="en-US"/>
        </w:rPr>
        <w:t xml:space="preserve"> = {}</w:t>
      </w:r>
    </w:p>
    <w:p w14:paraId="69F872E2" w14:textId="280E2135" w:rsidR="00F6580C" w:rsidRPr="00F6580C" w:rsidRDefault="00F6580C" w:rsidP="00F6580C">
      <w:pPr>
        <w:pStyle w:val="Punktmerketliste"/>
        <w:numPr>
          <w:ilvl w:val="1"/>
          <w:numId w:val="6"/>
        </w:numPr>
        <w:rPr>
          <w:lang w:val="en-US"/>
        </w:rPr>
      </w:pP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myPersonObject</w:t>
      </w:r>
      <w:proofErr w:type="spellEnd"/>
      <w:r>
        <w:rPr>
          <w:sz w:val="24"/>
          <w:lang w:val="en-US"/>
        </w:rPr>
        <w:t xml:space="preserve"> = {name: “Sander”, age: 19, single: True}</w:t>
      </w:r>
    </w:p>
    <w:p w14:paraId="5DF34355" w14:textId="0A4939B7" w:rsidR="00F6580C" w:rsidRPr="00172C86" w:rsidRDefault="00F6580C" w:rsidP="00F6580C">
      <w:pPr>
        <w:pStyle w:val="Punktmerketliste"/>
        <w:numPr>
          <w:ilvl w:val="1"/>
          <w:numId w:val="6"/>
        </w:numPr>
        <w:rPr>
          <w:lang w:val="en-US"/>
        </w:rPr>
      </w:pPr>
      <w:proofErr w:type="spellStart"/>
      <w:r>
        <w:rPr>
          <w:sz w:val="24"/>
          <w:lang w:val="en-US"/>
        </w:rPr>
        <w:t>myPersonObject</w:t>
      </w:r>
      <w:proofErr w:type="spellEnd"/>
      <w:r>
        <w:rPr>
          <w:sz w:val="24"/>
          <w:lang w:val="en-US"/>
        </w:rPr>
        <w:t>[</w:t>
      </w:r>
      <w:r w:rsidR="00172C86">
        <w:rPr>
          <w:sz w:val="24"/>
          <w:lang w:val="en-US"/>
        </w:rPr>
        <w:t>“n</w:t>
      </w:r>
      <w:r>
        <w:rPr>
          <w:sz w:val="24"/>
          <w:lang w:val="en-US"/>
        </w:rPr>
        <w:t>ame</w:t>
      </w:r>
      <w:r w:rsidR="00172C86">
        <w:rPr>
          <w:sz w:val="24"/>
          <w:lang w:val="en-US"/>
        </w:rPr>
        <w:t>”</w:t>
      </w:r>
      <w:r>
        <w:rPr>
          <w:sz w:val="24"/>
          <w:lang w:val="en-US"/>
        </w:rPr>
        <w:t>] = “Sander”</w:t>
      </w:r>
    </w:p>
    <w:p w14:paraId="3637CBF7" w14:textId="1603F65F" w:rsidR="00172C86" w:rsidRPr="00172C86" w:rsidRDefault="00172C86" w:rsidP="00172C86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t>Note: when accessing, use “”, when declaring (inside the {}, do not use “”)</w:t>
      </w:r>
    </w:p>
    <w:p w14:paraId="310F472C" w14:textId="29AF423A" w:rsidR="00172C86" w:rsidRPr="00172C86" w:rsidRDefault="00172C86" w:rsidP="00172C86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 xml:space="preserve">To add a new key: </w:t>
      </w:r>
      <w:proofErr w:type="spellStart"/>
      <w:r>
        <w:rPr>
          <w:sz w:val="24"/>
          <w:lang w:val="en-US"/>
        </w:rPr>
        <w:t>myPersonObject.hometown</w:t>
      </w:r>
      <w:proofErr w:type="spellEnd"/>
      <w:r>
        <w:rPr>
          <w:sz w:val="24"/>
          <w:lang w:val="en-US"/>
        </w:rPr>
        <w:t xml:space="preserve"> = “Trondheim”</w:t>
      </w:r>
    </w:p>
    <w:p w14:paraId="407F72A4" w14:textId="69C5D700" w:rsidR="00172C86" w:rsidRPr="00172C86" w:rsidRDefault="00172C86" w:rsidP="00172C86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>Loops:</w:t>
      </w:r>
    </w:p>
    <w:p w14:paraId="44436D53" w14:textId="268AAB81" w:rsidR="00172C86" w:rsidRPr="000E0480" w:rsidRDefault="000E0480" w:rsidP="00172C86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Execute same code multiple times</w:t>
      </w:r>
    </w:p>
    <w:p w14:paraId="46CC4BF4" w14:textId="7305987E" w:rsidR="000E0480" w:rsidRPr="000E0480" w:rsidRDefault="000E0480" w:rsidP="00172C86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For loop</w:t>
      </w:r>
    </w:p>
    <w:p w14:paraId="30E241DD" w14:textId="670E5996" w:rsidR="000E0480" w:rsidRPr="0054789D" w:rsidRDefault="000E0480" w:rsidP="000E0480">
      <w:pPr>
        <w:pStyle w:val="Punktmerketliste"/>
        <w:numPr>
          <w:ilvl w:val="2"/>
          <w:numId w:val="6"/>
        </w:numPr>
      </w:pPr>
      <w:proofErr w:type="gramStart"/>
      <w:r w:rsidRPr="000E0480">
        <w:rPr>
          <w:sz w:val="24"/>
        </w:rPr>
        <w:t>for(</w:t>
      </w:r>
      <w:proofErr w:type="gramEnd"/>
      <w:r w:rsidRPr="000E0480">
        <w:rPr>
          <w:sz w:val="24"/>
        </w:rPr>
        <w:t>let I = 0; I &lt; 10; i++) {console.log(i)</w:t>
      </w:r>
      <w:r>
        <w:rPr>
          <w:sz w:val="24"/>
        </w:rPr>
        <w:t>;}</w:t>
      </w:r>
    </w:p>
    <w:p w14:paraId="0043706F" w14:textId="36E49593" w:rsidR="0054789D" w:rsidRPr="0054789D" w:rsidRDefault="0054789D" w:rsidP="000E0480">
      <w:pPr>
        <w:pStyle w:val="Punktmerketliste"/>
        <w:numPr>
          <w:ilvl w:val="2"/>
          <w:numId w:val="6"/>
        </w:numPr>
        <w:rPr>
          <w:lang w:val="en-US"/>
        </w:rPr>
      </w:pPr>
      <w:r w:rsidRPr="0054789D">
        <w:rPr>
          <w:sz w:val="24"/>
          <w:lang w:val="en-US"/>
        </w:rPr>
        <w:t>for as long</w:t>
      </w:r>
      <w:r>
        <w:rPr>
          <w:sz w:val="24"/>
          <w:lang w:val="en-US"/>
        </w:rPr>
        <w:t xml:space="preserve"> as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is less than 10, console.log(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), and update I by one each time</w:t>
      </w:r>
    </w:p>
    <w:p w14:paraId="03FEF51F" w14:textId="2A2ADB65" w:rsidR="000E0480" w:rsidRPr="000E0480" w:rsidRDefault="000E0480" w:rsidP="000E0480">
      <w:pPr>
        <w:pStyle w:val="Punktmerketliste"/>
        <w:numPr>
          <w:ilvl w:val="2"/>
          <w:numId w:val="6"/>
        </w:numPr>
      </w:pPr>
      <w:r>
        <w:rPr>
          <w:sz w:val="24"/>
        </w:rPr>
        <w:t>General:</w:t>
      </w:r>
    </w:p>
    <w:p w14:paraId="3A354F2A" w14:textId="6A9BC0F6" w:rsidR="000E0480" w:rsidRPr="000E0480" w:rsidRDefault="000E0480" w:rsidP="000E0480">
      <w:pPr>
        <w:pStyle w:val="Punktmerketliste"/>
        <w:numPr>
          <w:ilvl w:val="3"/>
          <w:numId w:val="6"/>
        </w:numPr>
        <w:rPr>
          <w:lang w:val="en-US"/>
        </w:rPr>
      </w:pPr>
      <w:proofErr w:type="gramStart"/>
      <w:r w:rsidRPr="000E0480">
        <w:rPr>
          <w:sz w:val="24"/>
          <w:lang w:val="en-US"/>
        </w:rPr>
        <w:t>For(</w:t>
      </w:r>
      <w:proofErr w:type="gramEnd"/>
      <w:r w:rsidRPr="000E0480">
        <w:rPr>
          <w:sz w:val="24"/>
          <w:lang w:val="en-US"/>
        </w:rPr>
        <w:t>initiate; test; increment){do something}</w:t>
      </w:r>
    </w:p>
    <w:p w14:paraId="7227595A" w14:textId="0BC4CFB0" w:rsidR="000E0480" w:rsidRPr="00174939" w:rsidRDefault="00174939" w:rsidP="00E62925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While loop:</w:t>
      </w:r>
    </w:p>
    <w:p w14:paraId="42CE9F5F" w14:textId="68715019" w:rsidR="00174939" w:rsidRPr="00174939" w:rsidRDefault="00174939" w:rsidP="00174939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t xml:space="preserve">Let I = 0; </w:t>
      </w:r>
      <w:proofErr w:type="gramStart"/>
      <w:r>
        <w:rPr>
          <w:sz w:val="24"/>
          <w:lang w:val="en-US"/>
        </w:rPr>
        <w:t>while(</w:t>
      </w:r>
      <w:proofErr w:type="gramEnd"/>
      <w:r>
        <w:rPr>
          <w:sz w:val="24"/>
          <w:lang w:val="en-US"/>
        </w:rPr>
        <w:t xml:space="preserve">I &lt; 10){do something;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++;}</w:t>
      </w:r>
    </w:p>
    <w:p w14:paraId="5D718E6A" w14:textId="27233559" w:rsidR="00174939" w:rsidRPr="00174939" w:rsidRDefault="00174939" w:rsidP="00174939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t>While I &lt; 10, do something, increment I each time</w:t>
      </w:r>
    </w:p>
    <w:p w14:paraId="41BDBDB2" w14:textId="33C291FE" w:rsidR="00174939" w:rsidRPr="00174939" w:rsidRDefault="00174939" w:rsidP="00174939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t>General:</w:t>
      </w:r>
    </w:p>
    <w:p w14:paraId="0F3307E5" w14:textId="4BE18F07" w:rsidR="00174939" w:rsidRPr="00174939" w:rsidRDefault="00174939" w:rsidP="00174939">
      <w:pPr>
        <w:pStyle w:val="Punktmerketliste"/>
        <w:numPr>
          <w:ilvl w:val="3"/>
          <w:numId w:val="6"/>
        </w:numPr>
        <w:rPr>
          <w:lang w:val="en-US"/>
        </w:rPr>
      </w:pPr>
      <w:proofErr w:type="spellStart"/>
      <w:r>
        <w:rPr>
          <w:sz w:val="24"/>
          <w:lang w:val="en-US"/>
        </w:rPr>
        <w:t>Inisiate</w:t>
      </w:r>
      <w:proofErr w:type="spellEnd"/>
      <w:r>
        <w:rPr>
          <w:sz w:val="24"/>
          <w:lang w:val="en-US"/>
        </w:rPr>
        <w:t>; while (test) {do something; increment}</w:t>
      </w:r>
    </w:p>
    <w:p w14:paraId="00DD7BC3" w14:textId="4AF581DE" w:rsidR="00174939" w:rsidRPr="00174939" w:rsidRDefault="00174939" w:rsidP="00174939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t>REMEMBER to increment, else the loop will loop forever</w:t>
      </w:r>
    </w:p>
    <w:p w14:paraId="2738D94F" w14:textId="2CAD0396" w:rsidR="00174939" w:rsidRPr="00174939" w:rsidRDefault="00174939" w:rsidP="00174939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Break and continue:</w:t>
      </w:r>
    </w:p>
    <w:p w14:paraId="4783F724" w14:textId="01172986" w:rsidR="00174939" w:rsidRPr="00174939" w:rsidRDefault="00174939" w:rsidP="00174939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t>The break keyword breaks the loop, continue “restarts” the loop, the loop ignores the rest of the code and continues at the top of the loop</w:t>
      </w:r>
    </w:p>
    <w:p w14:paraId="5822AB20" w14:textId="63956200" w:rsidR="001464A2" w:rsidRPr="001464A2" w:rsidRDefault="001464A2" w:rsidP="001464A2">
      <w:pPr>
        <w:pStyle w:val="Punktmerketliste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>Functions:</w:t>
      </w:r>
    </w:p>
    <w:p w14:paraId="5123C04E" w14:textId="17EC6B54" w:rsidR="001464A2" w:rsidRPr="001464A2" w:rsidRDefault="001464A2" w:rsidP="001464A2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Useful if you have code to run multiple times, on different places in your code. It “stores” code.</w:t>
      </w:r>
    </w:p>
    <w:p w14:paraId="174046E5" w14:textId="5CC34AD9" w:rsidR="001464A2" w:rsidRPr="001464A2" w:rsidRDefault="001464A2" w:rsidP="001464A2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Declaration:</w:t>
      </w:r>
    </w:p>
    <w:p w14:paraId="63DE2877" w14:textId="071C9396" w:rsidR="001464A2" w:rsidRPr="001464A2" w:rsidRDefault="001464A2" w:rsidP="001464A2">
      <w:pPr>
        <w:pStyle w:val="Punktmerketliste"/>
        <w:numPr>
          <w:ilvl w:val="2"/>
          <w:numId w:val="6"/>
        </w:numPr>
        <w:rPr>
          <w:lang w:val="en-US"/>
        </w:rPr>
      </w:pP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square = function(x</w:t>
      </w:r>
      <w:proofErr w:type="gramStart"/>
      <w:r>
        <w:rPr>
          <w:sz w:val="24"/>
          <w:lang w:val="en-US"/>
        </w:rPr>
        <w:t>){</w:t>
      </w:r>
      <w:proofErr w:type="gramEnd"/>
      <w:r>
        <w:rPr>
          <w:sz w:val="24"/>
          <w:lang w:val="en-US"/>
        </w:rPr>
        <w:t>return x*x}</w:t>
      </w:r>
    </w:p>
    <w:p w14:paraId="0A13C5FA" w14:textId="0C4FAF6B" w:rsidR="001464A2" w:rsidRPr="001464A2" w:rsidRDefault="001464A2" w:rsidP="001464A2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t>or function square(x</w:t>
      </w:r>
      <w:proofErr w:type="gramStart"/>
      <w:r>
        <w:rPr>
          <w:sz w:val="24"/>
          <w:lang w:val="en-US"/>
        </w:rPr>
        <w:t>){</w:t>
      </w:r>
      <w:proofErr w:type="gramEnd"/>
      <w:r>
        <w:rPr>
          <w:sz w:val="24"/>
          <w:lang w:val="en-US"/>
        </w:rPr>
        <w:t>return x*x}</w:t>
      </w:r>
    </w:p>
    <w:p w14:paraId="77A98CEC" w14:textId="3E3C5BA9" w:rsidR="001464A2" w:rsidRPr="001464A2" w:rsidRDefault="001464A2" w:rsidP="001464A2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lastRenderedPageBreak/>
        <w:t>x is called a parameter (works as a variable in the function)</w:t>
      </w:r>
    </w:p>
    <w:p w14:paraId="1840E2F6" w14:textId="477263CC" w:rsidR="001464A2" w:rsidRPr="001464A2" w:rsidRDefault="001464A2" w:rsidP="001464A2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Call:</w:t>
      </w:r>
    </w:p>
    <w:p w14:paraId="68094A40" w14:textId="3F8BF7AD" w:rsidR="001464A2" w:rsidRPr="001464A2" w:rsidRDefault="001464A2" w:rsidP="001464A2">
      <w:pPr>
        <w:pStyle w:val="Punktmerketliste"/>
        <w:numPr>
          <w:ilvl w:val="2"/>
          <w:numId w:val="6"/>
        </w:numPr>
        <w:rPr>
          <w:lang w:val="en-US"/>
        </w:rPr>
      </w:pPr>
      <w:proofErr w:type="gramStart"/>
      <w:r>
        <w:rPr>
          <w:sz w:val="24"/>
          <w:lang w:val="en-US"/>
        </w:rPr>
        <w:t>Square(</w:t>
      </w:r>
      <w:proofErr w:type="gramEnd"/>
      <w:r>
        <w:rPr>
          <w:sz w:val="24"/>
          <w:lang w:val="en-US"/>
        </w:rPr>
        <w:t>10), will return 10*10 = 100</w:t>
      </w:r>
    </w:p>
    <w:p w14:paraId="2C954274" w14:textId="3B8C80D0" w:rsidR="001464A2" w:rsidRPr="00C9595D" w:rsidRDefault="00C9595D" w:rsidP="00C9595D">
      <w:pPr>
        <w:pStyle w:val="Punktmerketliste"/>
        <w:numPr>
          <w:ilvl w:val="0"/>
          <w:numId w:val="6"/>
        </w:numPr>
        <w:rPr>
          <w:lang w:val="en-US"/>
        </w:rPr>
      </w:pP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>:</w:t>
      </w:r>
    </w:p>
    <w:p w14:paraId="2092D1EF" w14:textId="781C3411" w:rsidR="00C9595D" w:rsidRPr="00CC4192" w:rsidRDefault="00CC4192" w:rsidP="00C9595D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A widely used data storage and communication format for the web.</w:t>
      </w:r>
    </w:p>
    <w:p w14:paraId="4EB7B15E" w14:textId="5670AC5B" w:rsidR="00CC4192" w:rsidRPr="00CC4192" w:rsidRDefault="00CC4192" w:rsidP="00C9595D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 xml:space="preserve">Can contain anything a 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 xml:space="preserve"> object can</w:t>
      </w:r>
    </w:p>
    <w:p w14:paraId="4749D774" w14:textId="6FA8A8F6" w:rsidR="00CC4192" w:rsidRPr="00CC4192" w:rsidRDefault="00CC4192" w:rsidP="00CC4192">
      <w:pPr>
        <w:pStyle w:val="Punktmerketliste"/>
        <w:numPr>
          <w:ilvl w:val="1"/>
          <w:numId w:val="6"/>
        </w:numPr>
        <w:rPr>
          <w:lang w:val="en-US"/>
        </w:rPr>
      </w:pPr>
      <w:r>
        <w:rPr>
          <w:sz w:val="24"/>
          <w:lang w:val="en-US"/>
        </w:rPr>
        <w:t>Written like this:</w:t>
      </w:r>
      <w:r>
        <w:rPr>
          <w:lang w:val="en-US"/>
        </w:rPr>
        <w:br/>
      </w:r>
      <w:r>
        <w:rPr>
          <w:noProof/>
          <w:lang w:eastAsia="nb-NO"/>
        </w:rPr>
        <w:drawing>
          <wp:inline distT="0" distB="0" distL="0" distR="0" wp14:anchorId="3466CFFE" wp14:editId="0DB78A47">
            <wp:extent cx="5266902" cy="2456643"/>
            <wp:effectExtent l="0" t="0" r="0" b="762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17-12-13 kl. 18.12.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82" cy="24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8329" w14:textId="69BB6588" w:rsidR="00CC4192" w:rsidRPr="00CC4192" w:rsidRDefault="00CC4192" w:rsidP="00CC4192">
      <w:pPr>
        <w:pStyle w:val="Punktmerketliste"/>
        <w:numPr>
          <w:ilvl w:val="1"/>
          <w:numId w:val="6"/>
        </w:numPr>
        <w:rPr>
          <w:lang w:val="en-US"/>
        </w:rPr>
      </w:pP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 xml:space="preserve"> functions:</w:t>
      </w:r>
    </w:p>
    <w:p w14:paraId="58D11FBC" w14:textId="05CCBE23" w:rsidR="00CC4192" w:rsidRPr="00CC4192" w:rsidRDefault="00CC4192" w:rsidP="00CC4192">
      <w:pPr>
        <w:pStyle w:val="Punktmerketliste"/>
        <w:numPr>
          <w:ilvl w:val="2"/>
          <w:numId w:val="6"/>
        </w:numPr>
        <w:rPr>
          <w:lang w:val="en-US"/>
        </w:rPr>
      </w:pPr>
      <w:proofErr w:type="spellStart"/>
      <w:r>
        <w:rPr>
          <w:sz w:val="24"/>
          <w:lang w:val="en-US"/>
        </w:rPr>
        <w:t>JSON.stringify</w:t>
      </w:r>
      <w:proofErr w:type="spellEnd"/>
      <w:r>
        <w:rPr>
          <w:sz w:val="24"/>
          <w:lang w:val="en-US"/>
        </w:rPr>
        <w:t xml:space="preserve">() and </w:t>
      </w:r>
      <w:proofErr w:type="spellStart"/>
      <w:r>
        <w:rPr>
          <w:sz w:val="24"/>
          <w:lang w:val="en-US"/>
        </w:rPr>
        <w:t>JSON.parse</w:t>
      </w:r>
      <w:proofErr w:type="spellEnd"/>
      <w:r>
        <w:rPr>
          <w:sz w:val="24"/>
          <w:lang w:val="en-US"/>
        </w:rPr>
        <w:t>()</w:t>
      </w:r>
    </w:p>
    <w:p w14:paraId="3BC2478D" w14:textId="2832B21C" w:rsidR="00EB3EA4" w:rsidRDefault="00EB3EA4" w:rsidP="00EB3EA4">
      <w:pPr>
        <w:pStyle w:val="Punktmerketliste"/>
        <w:numPr>
          <w:ilvl w:val="2"/>
          <w:numId w:val="6"/>
        </w:numPr>
        <w:rPr>
          <w:lang w:val="en-US"/>
        </w:rPr>
      </w:pPr>
      <w:r>
        <w:rPr>
          <w:sz w:val="24"/>
          <w:lang w:val="en-US"/>
        </w:rPr>
        <w:t xml:space="preserve">If you have an object and use </w:t>
      </w:r>
      <w:proofErr w:type="spellStart"/>
      <w:r>
        <w:rPr>
          <w:sz w:val="24"/>
          <w:lang w:val="en-US"/>
        </w:rPr>
        <w:t>JSON.stringify</w:t>
      </w:r>
      <w:proofErr w:type="spellEnd"/>
      <w:r>
        <w:rPr>
          <w:sz w:val="24"/>
          <w:lang w:val="en-US"/>
        </w:rPr>
        <w:t xml:space="preserve">(object), you convert the object to </w:t>
      </w: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 xml:space="preserve"> string</w:t>
      </w:r>
    </w:p>
    <w:p w14:paraId="3BE795CB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lang w:val="en-US"/>
        </w:rPr>
      </w:pPr>
    </w:p>
    <w:p w14:paraId="3E6A5A5F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1119CF3F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26306A79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2A715B7B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59CF4803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000A7C20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2D4893B8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5457C73F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4683955A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410572E4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09155C77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061B2CB5" w14:textId="6AF766D4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There are also some more advanced 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 xml:space="preserve">, such as how to filter an array, mapping them, sorting them </w:t>
      </w:r>
      <w:proofErr w:type="gramStart"/>
      <w:r>
        <w:rPr>
          <w:sz w:val="24"/>
          <w:lang w:val="en-US"/>
        </w:rPr>
        <w:t>etc..</w:t>
      </w:r>
      <w:proofErr w:type="gramEnd"/>
      <w:r>
        <w:rPr>
          <w:sz w:val="24"/>
          <w:lang w:val="en-US"/>
        </w:rPr>
        <w:t xml:space="preserve">  </w:t>
      </w:r>
      <w:proofErr w:type="gramStart"/>
      <w:r>
        <w:rPr>
          <w:sz w:val="24"/>
          <w:lang w:val="en-US"/>
        </w:rPr>
        <w:t>Also</w:t>
      </w:r>
      <w:proofErr w:type="gramEnd"/>
      <w:r>
        <w:rPr>
          <w:sz w:val="24"/>
          <w:lang w:val="en-US"/>
        </w:rPr>
        <w:t xml:space="preserve"> something about scope, it’s not that hard, just remember local and global variables. Local are only accessible within a function, global are accessible everywhere. </w:t>
      </w:r>
    </w:p>
    <w:p w14:paraId="3030C8E1" w14:textId="77777777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5A972EF0" w14:textId="4A70499A" w:rsidR="00EB3EA4" w:rsidRDefault="00EB3EA4" w:rsidP="00EB3EA4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 xml:space="preserve">How to manipulate the DOM? </w:t>
      </w:r>
    </w:p>
    <w:p w14:paraId="4EF16DCC" w14:textId="2F4290EC" w:rsidR="00381659" w:rsidRDefault="00EB3EA4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 xml:space="preserve">Let </w:t>
      </w:r>
      <w:proofErr w:type="spellStart"/>
      <w:r w:rsidR="00381659">
        <w:rPr>
          <w:sz w:val="24"/>
          <w:lang w:val="en-US"/>
        </w:rPr>
        <w:t>firstP</w:t>
      </w:r>
      <w:proofErr w:type="spellEnd"/>
      <w:r w:rsidR="00381659">
        <w:rPr>
          <w:sz w:val="24"/>
          <w:lang w:val="en-US"/>
        </w:rPr>
        <w:t xml:space="preserve"> = </w:t>
      </w:r>
      <w:proofErr w:type="spellStart"/>
      <w:proofErr w:type="gramStart"/>
      <w:r w:rsidR="00381659">
        <w:rPr>
          <w:sz w:val="24"/>
          <w:lang w:val="en-US"/>
        </w:rPr>
        <w:t>document.getElementById</w:t>
      </w:r>
      <w:proofErr w:type="spellEnd"/>
      <w:proofErr w:type="gramEnd"/>
      <w:r w:rsidR="00381659">
        <w:rPr>
          <w:sz w:val="24"/>
          <w:lang w:val="en-US"/>
        </w:rPr>
        <w:t>(“</w:t>
      </w:r>
      <w:proofErr w:type="spellStart"/>
      <w:r w:rsidR="00381659">
        <w:rPr>
          <w:sz w:val="24"/>
          <w:lang w:val="en-US"/>
        </w:rPr>
        <w:t>firstP</w:t>
      </w:r>
      <w:proofErr w:type="spellEnd"/>
      <w:r w:rsidR="00381659">
        <w:rPr>
          <w:sz w:val="24"/>
          <w:lang w:val="en-US"/>
        </w:rPr>
        <w:t xml:space="preserve">”); //Reference to the html element with id </w:t>
      </w:r>
      <w:proofErr w:type="spellStart"/>
      <w:r w:rsidR="00381659">
        <w:rPr>
          <w:sz w:val="24"/>
          <w:lang w:val="en-US"/>
        </w:rPr>
        <w:t>firstP</w:t>
      </w:r>
      <w:proofErr w:type="spellEnd"/>
    </w:p>
    <w:p w14:paraId="0B4D4AFD" w14:textId="5EBD9F71" w:rsidR="00381659" w:rsidRDefault="00381659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proofErr w:type="spellStart"/>
      <w:r>
        <w:rPr>
          <w:sz w:val="24"/>
          <w:lang w:val="en-US"/>
        </w:rPr>
        <w:t>firstP.innerHTML</w:t>
      </w:r>
      <w:proofErr w:type="spellEnd"/>
      <w:r>
        <w:rPr>
          <w:sz w:val="24"/>
          <w:lang w:val="en-US"/>
        </w:rPr>
        <w:t xml:space="preserve"> = “This text will replace the text already in the P element”;</w:t>
      </w:r>
    </w:p>
    <w:p w14:paraId="4DAD7661" w14:textId="5CE064EA" w:rsidR="00381659" w:rsidRDefault="00381659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firstP.style.color</w:t>
      </w:r>
      <w:proofErr w:type="spellEnd"/>
      <w:proofErr w:type="gramEnd"/>
      <w:r>
        <w:rPr>
          <w:sz w:val="24"/>
          <w:lang w:val="en-US"/>
        </w:rPr>
        <w:t xml:space="preserve"> = “Blue”;  //Changes the color of the paragraph to blue</w:t>
      </w:r>
    </w:p>
    <w:p w14:paraId="682E8CE7" w14:textId="77777777" w:rsidR="00381659" w:rsidRDefault="00381659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69D65345" w14:textId="2B636C0F" w:rsidR="00381659" w:rsidRDefault="00381659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 xml:space="preserve">let groceries = </w:t>
      </w:r>
      <w:proofErr w:type="spellStart"/>
      <w:proofErr w:type="gramStart"/>
      <w:r>
        <w:rPr>
          <w:sz w:val="24"/>
          <w:lang w:val="en-US"/>
        </w:rPr>
        <w:t>document.getElemensByTagName</w:t>
      </w:r>
      <w:proofErr w:type="spellEnd"/>
      <w:proofErr w:type="gramEnd"/>
      <w:r>
        <w:rPr>
          <w:sz w:val="24"/>
          <w:lang w:val="en-US"/>
        </w:rPr>
        <w:t>(“li”); //This will be an array containing all li elements</w:t>
      </w:r>
    </w:p>
    <w:p w14:paraId="2BEC82D2" w14:textId="033F54B0" w:rsidR="00381659" w:rsidRDefault="00381659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proofErr w:type="gramStart"/>
      <w:r>
        <w:rPr>
          <w:sz w:val="24"/>
          <w:lang w:val="en-US"/>
        </w:rPr>
        <w:t>groceries[</w:t>
      </w:r>
      <w:proofErr w:type="gramEnd"/>
      <w:r>
        <w:rPr>
          <w:sz w:val="24"/>
          <w:lang w:val="en-US"/>
        </w:rPr>
        <w:t>0].</w:t>
      </w:r>
      <w:proofErr w:type="spellStart"/>
      <w:r>
        <w:rPr>
          <w:sz w:val="24"/>
          <w:lang w:val="en-US"/>
        </w:rPr>
        <w:t>innerText</w:t>
      </w:r>
      <w:proofErr w:type="spellEnd"/>
      <w:r>
        <w:rPr>
          <w:sz w:val="24"/>
          <w:lang w:val="en-US"/>
        </w:rPr>
        <w:t xml:space="preserve"> = “Juice”; </w:t>
      </w:r>
    </w:p>
    <w:p w14:paraId="2FA08BA7" w14:textId="011E038F" w:rsidR="00381659" w:rsidRDefault="00381659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 xml:space="preserve">You can also use </w:t>
      </w:r>
      <w:proofErr w:type="spellStart"/>
      <w:proofErr w:type="gramStart"/>
      <w:r>
        <w:rPr>
          <w:sz w:val="24"/>
          <w:lang w:val="en-US"/>
        </w:rPr>
        <w:t>document.getElementsByClassName</w:t>
      </w:r>
      <w:proofErr w:type="spellEnd"/>
      <w:proofErr w:type="gramEnd"/>
      <w:r>
        <w:rPr>
          <w:sz w:val="24"/>
          <w:lang w:val="en-US"/>
        </w:rPr>
        <w:t>(“</w:t>
      </w:r>
      <w:proofErr w:type="spellStart"/>
      <w:r>
        <w:rPr>
          <w:sz w:val="24"/>
          <w:lang w:val="en-US"/>
        </w:rPr>
        <w:t>classNameHere</w:t>
      </w:r>
      <w:proofErr w:type="spellEnd"/>
      <w:r>
        <w:rPr>
          <w:sz w:val="24"/>
          <w:lang w:val="en-US"/>
        </w:rPr>
        <w:t>”);</w:t>
      </w:r>
    </w:p>
    <w:p w14:paraId="07DB3F74" w14:textId="77777777" w:rsidR="00381659" w:rsidRDefault="00381659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777B4430" w14:textId="09B42E9C" w:rsidR="00381659" w:rsidRDefault="00381659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 xml:space="preserve">There are also something </w:t>
      </w:r>
      <w:proofErr w:type="gramStart"/>
      <w:r>
        <w:rPr>
          <w:sz w:val="24"/>
          <w:lang w:val="en-US"/>
        </w:rPr>
        <w:t>about .</w:t>
      </w:r>
      <w:proofErr w:type="spellStart"/>
      <w:r>
        <w:rPr>
          <w:sz w:val="24"/>
          <w:lang w:val="en-US"/>
        </w:rPr>
        <w:t>removeChild’n</w:t>
      </w:r>
      <w:proofErr w:type="spellEnd"/>
      <w:proofErr w:type="gramEnd"/>
      <w:r>
        <w:rPr>
          <w:sz w:val="24"/>
          <w:lang w:val="en-US"/>
        </w:rPr>
        <w:t xml:space="preserve"> stuff, but I don’t think it’s very important for the exam.</w:t>
      </w:r>
    </w:p>
    <w:p w14:paraId="0B319F2D" w14:textId="76F521D4" w:rsidR="00381659" w:rsidRDefault="00D937E7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 xml:space="preserve">Events can be useful. You have </w:t>
      </w:r>
      <w:proofErr w:type="spellStart"/>
      <w:r>
        <w:rPr>
          <w:sz w:val="24"/>
          <w:lang w:val="en-US"/>
        </w:rPr>
        <w:t>onclick</w:t>
      </w:r>
      <w:proofErr w:type="spellEnd"/>
      <w:r>
        <w:rPr>
          <w:sz w:val="24"/>
          <w:lang w:val="en-US"/>
        </w:rPr>
        <w:t xml:space="preserve">, </w:t>
      </w:r>
      <w:proofErr w:type="spellStart"/>
      <w:r w:rsidR="00753CEC">
        <w:rPr>
          <w:sz w:val="24"/>
          <w:lang w:val="en-US"/>
        </w:rPr>
        <w:t>onkeydown</w:t>
      </w:r>
      <w:proofErr w:type="spellEnd"/>
      <w:r w:rsidR="00753CEC">
        <w:rPr>
          <w:sz w:val="24"/>
          <w:lang w:val="en-US"/>
        </w:rPr>
        <w:t xml:space="preserve">, </w:t>
      </w:r>
      <w:proofErr w:type="spellStart"/>
      <w:r w:rsidR="00753CEC">
        <w:rPr>
          <w:sz w:val="24"/>
          <w:lang w:val="en-US"/>
        </w:rPr>
        <w:t>onkeyup</w:t>
      </w:r>
      <w:proofErr w:type="spellEnd"/>
      <w:r w:rsidR="00753CEC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onmouseover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onscroll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etc</w:t>
      </w:r>
      <w:proofErr w:type="spellEnd"/>
      <w:r>
        <w:rPr>
          <w:sz w:val="24"/>
          <w:lang w:val="en-US"/>
        </w:rPr>
        <w:t xml:space="preserve">… Basically any event you can think of. </w:t>
      </w:r>
      <w:r w:rsidR="00753CEC">
        <w:rPr>
          <w:sz w:val="24"/>
          <w:lang w:val="en-US"/>
        </w:rPr>
        <w:t>Example:</w:t>
      </w:r>
    </w:p>
    <w:p w14:paraId="4250A8D5" w14:textId="0FA25177" w:rsidR="00753CEC" w:rsidRDefault="00753CEC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 xml:space="preserve">Let </w:t>
      </w:r>
      <w:proofErr w:type="spellStart"/>
      <w:r>
        <w:rPr>
          <w:sz w:val="24"/>
          <w:lang w:val="en-US"/>
        </w:rPr>
        <w:t>img</w:t>
      </w:r>
      <w:proofErr w:type="spellEnd"/>
      <w:r>
        <w:rPr>
          <w:sz w:val="24"/>
          <w:lang w:val="en-US"/>
        </w:rPr>
        <w:t xml:space="preserve"> = </w:t>
      </w:r>
      <w:proofErr w:type="spellStart"/>
      <w:proofErr w:type="gramStart"/>
      <w:r>
        <w:rPr>
          <w:sz w:val="24"/>
          <w:lang w:val="en-US"/>
        </w:rPr>
        <w:t>document.getElementById</w:t>
      </w:r>
      <w:proofErr w:type="spellEnd"/>
      <w:proofErr w:type="gramEnd"/>
      <w:r>
        <w:rPr>
          <w:sz w:val="24"/>
          <w:lang w:val="en-US"/>
        </w:rPr>
        <w:t>(“</w:t>
      </w:r>
      <w:proofErr w:type="spellStart"/>
      <w:r>
        <w:rPr>
          <w:sz w:val="24"/>
          <w:lang w:val="en-US"/>
        </w:rPr>
        <w:t>img</w:t>
      </w:r>
      <w:proofErr w:type="spellEnd"/>
      <w:r>
        <w:rPr>
          <w:sz w:val="24"/>
          <w:lang w:val="en-US"/>
        </w:rPr>
        <w:t>”);</w:t>
      </w:r>
    </w:p>
    <w:p w14:paraId="3D0BFAD3" w14:textId="3DAFE0A1" w:rsidR="00753CEC" w:rsidRDefault="00753CEC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proofErr w:type="spellStart"/>
      <w:r>
        <w:rPr>
          <w:sz w:val="24"/>
          <w:lang w:val="en-US"/>
        </w:rPr>
        <w:t>Img.onclick</w:t>
      </w:r>
      <w:proofErr w:type="spellEnd"/>
      <w:r>
        <w:rPr>
          <w:sz w:val="24"/>
          <w:lang w:val="en-US"/>
        </w:rPr>
        <w:t xml:space="preserve"> = function </w:t>
      </w:r>
      <w:proofErr w:type="gramStart"/>
      <w:r>
        <w:rPr>
          <w:sz w:val="24"/>
          <w:lang w:val="en-US"/>
        </w:rPr>
        <w:t>(){</w:t>
      </w:r>
      <w:proofErr w:type="gramEnd"/>
    </w:p>
    <w:p w14:paraId="32A34C38" w14:textId="3D4CDE5C" w:rsidR="00753CEC" w:rsidRDefault="00753CEC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If (</w:t>
      </w:r>
      <w:proofErr w:type="spellStart"/>
      <w:r>
        <w:rPr>
          <w:sz w:val="24"/>
          <w:lang w:val="en-US"/>
        </w:rPr>
        <w:t>img.src</w:t>
      </w:r>
      <w:proofErr w:type="spellEnd"/>
      <w:r>
        <w:rPr>
          <w:sz w:val="24"/>
          <w:lang w:val="en-US"/>
        </w:rPr>
        <w:t xml:space="preserve"> === “1.png</w:t>
      </w:r>
      <w:proofErr w:type="gramStart"/>
      <w:r>
        <w:rPr>
          <w:sz w:val="24"/>
          <w:lang w:val="en-US"/>
        </w:rPr>
        <w:t>”){</w:t>
      </w:r>
      <w:proofErr w:type="gramEnd"/>
    </w:p>
    <w:p w14:paraId="1A90BA6E" w14:textId="6C1F7DF7" w:rsidR="00753CEC" w:rsidRDefault="00753CEC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r>
        <w:rPr>
          <w:sz w:val="24"/>
          <w:lang w:val="en-US"/>
        </w:rPr>
        <w:t>Img.src</w:t>
      </w:r>
      <w:proofErr w:type="spellEnd"/>
      <w:r>
        <w:rPr>
          <w:sz w:val="24"/>
          <w:lang w:val="en-US"/>
        </w:rPr>
        <w:t xml:space="preserve"> = “2.png”;</w:t>
      </w:r>
    </w:p>
    <w:p w14:paraId="556DB0AB" w14:textId="4BB3CDE7" w:rsidR="00753CEC" w:rsidRDefault="00753CEC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}</w:t>
      </w:r>
    </w:p>
    <w:p w14:paraId="0F305183" w14:textId="2B62D3F3" w:rsidR="00753CEC" w:rsidRDefault="00753CEC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else{</w:t>
      </w:r>
      <w:proofErr w:type="gramEnd"/>
    </w:p>
    <w:p w14:paraId="4BEF036A" w14:textId="79E9C98F" w:rsidR="00753CEC" w:rsidRDefault="00753CEC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r>
        <w:rPr>
          <w:sz w:val="24"/>
          <w:lang w:val="en-US"/>
        </w:rPr>
        <w:t>img.src</w:t>
      </w:r>
      <w:proofErr w:type="spellEnd"/>
      <w:r>
        <w:rPr>
          <w:sz w:val="24"/>
          <w:lang w:val="en-US"/>
        </w:rPr>
        <w:t xml:space="preserve"> = “1.png”;</w:t>
      </w:r>
    </w:p>
    <w:p w14:paraId="2E4721D6" w14:textId="597DEC20" w:rsidR="00753CEC" w:rsidRDefault="00753CEC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}</w:t>
      </w:r>
    </w:p>
    <w:p w14:paraId="18E66358" w14:textId="61E2D894" w:rsidR="00753CEC" w:rsidRDefault="00753CEC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}</w:t>
      </w:r>
    </w:p>
    <w:p w14:paraId="4ED87A90" w14:textId="569B7FAE" w:rsidR="00753CEC" w:rsidRDefault="00753CEC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  <w:r>
        <w:rPr>
          <w:sz w:val="24"/>
          <w:lang w:val="en-US"/>
        </w:rPr>
        <w:t xml:space="preserve">this will change the </w:t>
      </w:r>
      <w:proofErr w:type="spellStart"/>
      <w:r>
        <w:rPr>
          <w:sz w:val="24"/>
          <w:lang w:val="en-US"/>
        </w:rPr>
        <w:t>src</w:t>
      </w:r>
      <w:proofErr w:type="spellEnd"/>
      <w:r>
        <w:rPr>
          <w:sz w:val="24"/>
          <w:lang w:val="en-US"/>
        </w:rPr>
        <w:t xml:space="preserve"> of an image when the </w:t>
      </w:r>
      <w:proofErr w:type="spellStart"/>
      <w:r>
        <w:rPr>
          <w:sz w:val="24"/>
          <w:lang w:val="en-US"/>
        </w:rPr>
        <w:t>img</w:t>
      </w:r>
      <w:proofErr w:type="spellEnd"/>
      <w:r>
        <w:rPr>
          <w:sz w:val="24"/>
          <w:lang w:val="en-US"/>
        </w:rPr>
        <w:t xml:space="preserve"> is clicked. </w:t>
      </w:r>
    </w:p>
    <w:p w14:paraId="267E0EDA" w14:textId="77777777" w:rsidR="00753CEC" w:rsidRDefault="00753CEC" w:rsidP="00381659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4D0C9677" w14:textId="351FB09C" w:rsidR="00753CEC" w:rsidRDefault="00753CEC" w:rsidP="00753CEC">
      <w:pPr>
        <w:pStyle w:val="Punktmerketliste"/>
        <w:numPr>
          <w:ilvl w:val="0"/>
          <w:numId w:val="0"/>
        </w:numPr>
        <w:rPr>
          <w:sz w:val="24"/>
          <w:lang w:val="en-US"/>
        </w:rPr>
      </w:pPr>
      <w:r>
        <w:rPr>
          <w:sz w:val="24"/>
          <w:lang w:val="en-US"/>
        </w:rPr>
        <w:t xml:space="preserve">Other useful 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 xml:space="preserve"> functions are:</w:t>
      </w:r>
    </w:p>
    <w:p w14:paraId="1BC72E69" w14:textId="6F7FD89C" w:rsidR="00753CEC" w:rsidRDefault="00753CEC" w:rsidP="00753CEC">
      <w:pPr>
        <w:pStyle w:val="Punktmerketliste"/>
        <w:numPr>
          <w:ilvl w:val="0"/>
          <w:numId w:val="8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Prompt(</w:t>
      </w:r>
      <w:proofErr w:type="gramEnd"/>
      <w:r>
        <w:rPr>
          <w:sz w:val="24"/>
          <w:lang w:val="en-US"/>
        </w:rPr>
        <w:t>“Enter age:”) for user input</w:t>
      </w:r>
    </w:p>
    <w:p w14:paraId="23AAEE2C" w14:textId="44D98F76" w:rsidR="00753CEC" w:rsidRDefault="00753CEC" w:rsidP="00753CEC">
      <w:pPr>
        <w:pStyle w:val="Punktmerketliste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Alert(“ERROR!!!!!!!!!!!!”) for alert window</w:t>
      </w:r>
    </w:p>
    <w:p w14:paraId="1E0BC6E2" w14:textId="77777777" w:rsidR="00753CEC" w:rsidRDefault="00753CEC" w:rsidP="007771DA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p w14:paraId="17A2EBAF" w14:textId="77777777" w:rsidR="007771DA" w:rsidRPr="00EB3EA4" w:rsidRDefault="007771DA" w:rsidP="007771DA">
      <w:pPr>
        <w:pStyle w:val="Punktmerketliste"/>
        <w:numPr>
          <w:ilvl w:val="0"/>
          <w:numId w:val="0"/>
        </w:numPr>
        <w:ind w:left="432" w:hanging="432"/>
        <w:rPr>
          <w:sz w:val="24"/>
          <w:lang w:val="en-US"/>
        </w:rPr>
      </w:pPr>
    </w:p>
    <w:sectPr w:rsidR="007771DA" w:rsidRPr="00EB3EA4" w:rsidSect="00CB4611">
      <w:footerReference w:type="default" r:id="rId13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5ACF9" w14:textId="77777777" w:rsidR="00943343" w:rsidRDefault="00943343">
      <w:r>
        <w:separator/>
      </w:r>
    </w:p>
    <w:p w14:paraId="6C49B401" w14:textId="77777777" w:rsidR="00943343" w:rsidRDefault="00943343"/>
  </w:endnote>
  <w:endnote w:type="continuationSeparator" w:id="0">
    <w:p w14:paraId="1E77EC9D" w14:textId="77777777" w:rsidR="00943343" w:rsidRDefault="00943343">
      <w:r>
        <w:continuationSeparator/>
      </w:r>
    </w:p>
    <w:p w14:paraId="79BD100F" w14:textId="77777777" w:rsidR="00943343" w:rsidRDefault="009433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B1DE8" w14:textId="77777777" w:rsidR="00624080" w:rsidRDefault="00624080">
        <w:pPr>
          <w:pStyle w:val="Bunntekst"/>
        </w:pPr>
        <w:r>
          <w:rPr>
            <w:lang w:bidi="nb-NO"/>
          </w:rPr>
          <w:fldChar w:fldCharType="begin"/>
        </w:r>
        <w:r>
          <w:rPr>
            <w:lang w:bidi="nb-NO"/>
          </w:rPr>
          <w:instrText xml:space="preserve"> PAGE   \* MERGEFORMAT </w:instrText>
        </w:r>
        <w:r>
          <w:rPr>
            <w:lang w:bidi="nb-NO"/>
          </w:rPr>
          <w:fldChar w:fldCharType="separate"/>
        </w:r>
        <w:r w:rsidR="00C7735B">
          <w:rPr>
            <w:noProof/>
            <w:lang w:bidi="nb-NO"/>
          </w:rPr>
          <w:t>19</w:t>
        </w:r>
        <w:r>
          <w:rPr>
            <w:noProof/>
            <w:lang w:bidi="nb-NO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CFB52" w14:textId="77777777" w:rsidR="00943343" w:rsidRDefault="00943343">
      <w:r>
        <w:separator/>
      </w:r>
    </w:p>
    <w:p w14:paraId="22B25780" w14:textId="77777777" w:rsidR="00943343" w:rsidRDefault="00943343"/>
  </w:footnote>
  <w:footnote w:type="continuationSeparator" w:id="0">
    <w:p w14:paraId="05D82D2E" w14:textId="77777777" w:rsidR="00943343" w:rsidRDefault="00943343">
      <w:r>
        <w:continuationSeparator/>
      </w:r>
    </w:p>
    <w:p w14:paraId="5149FDEC" w14:textId="77777777" w:rsidR="00943343" w:rsidRDefault="0094334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32163"/>
    <w:multiLevelType w:val="hybridMultilevel"/>
    <w:tmpl w:val="B34CF6EE"/>
    <w:lvl w:ilvl="0" w:tplc="B2BC4F1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Punktmerketliste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434C5"/>
    <w:multiLevelType w:val="hybridMultilevel"/>
    <w:tmpl w:val="4FC6EDB4"/>
    <w:lvl w:ilvl="0" w:tplc="1328524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B6420"/>
    <w:multiLevelType w:val="hybridMultilevel"/>
    <w:tmpl w:val="16AC27C6"/>
    <w:lvl w:ilvl="0" w:tplc="0414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54ACA46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  <w:lang w:val="en-US"/>
      </w:rPr>
    </w:lvl>
    <w:lvl w:ilvl="3" w:tplc="0414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Nummerertliste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AE"/>
    <w:rsid w:val="00020245"/>
    <w:rsid w:val="00023FE0"/>
    <w:rsid w:val="0004068E"/>
    <w:rsid w:val="0008093D"/>
    <w:rsid w:val="00084A20"/>
    <w:rsid w:val="000A6491"/>
    <w:rsid w:val="000D31DF"/>
    <w:rsid w:val="000E0480"/>
    <w:rsid w:val="00117D24"/>
    <w:rsid w:val="001464A2"/>
    <w:rsid w:val="00157C51"/>
    <w:rsid w:val="00172C86"/>
    <w:rsid w:val="00174939"/>
    <w:rsid w:val="001A1F62"/>
    <w:rsid w:val="001C7730"/>
    <w:rsid w:val="001E6EF7"/>
    <w:rsid w:val="001F0CCA"/>
    <w:rsid w:val="00260EF8"/>
    <w:rsid w:val="00286D00"/>
    <w:rsid w:val="002E3A06"/>
    <w:rsid w:val="002F4905"/>
    <w:rsid w:val="0032511C"/>
    <w:rsid w:val="0032633E"/>
    <w:rsid w:val="00374F02"/>
    <w:rsid w:val="00381659"/>
    <w:rsid w:val="00384C4B"/>
    <w:rsid w:val="00401774"/>
    <w:rsid w:val="00425F0D"/>
    <w:rsid w:val="004469A1"/>
    <w:rsid w:val="00467017"/>
    <w:rsid w:val="004901ED"/>
    <w:rsid w:val="0054789D"/>
    <w:rsid w:val="0056321E"/>
    <w:rsid w:val="00571053"/>
    <w:rsid w:val="005B2C35"/>
    <w:rsid w:val="005D7D12"/>
    <w:rsid w:val="00601C8D"/>
    <w:rsid w:val="0060503E"/>
    <w:rsid w:val="00624080"/>
    <w:rsid w:val="006777C1"/>
    <w:rsid w:val="006861D0"/>
    <w:rsid w:val="00696FC4"/>
    <w:rsid w:val="006D3847"/>
    <w:rsid w:val="006D5734"/>
    <w:rsid w:val="00713E5A"/>
    <w:rsid w:val="0073199C"/>
    <w:rsid w:val="0075106A"/>
    <w:rsid w:val="00753CEC"/>
    <w:rsid w:val="007771DA"/>
    <w:rsid w:val="007F6724"/>
    <w:rsid w:val="007F6D35"/>
    <w:rsid w:val="00830E3E"/>
    <w:rsid w:val="008918F2"/>
    <w:rsid w:val="00894D83"/>
    <w:rsid w:val="008A51A5"/>
    <w:rsid w:val="00900465"/>
    <w:rsid w:val="0091227E"/>
    <w:rsid w:val="00943343"/>
    <w:rsid w:val="009605B5"/>
    <w:rsid w:val="00974C73"/>
    <w:rsid w:val="009A5E82"/>
    <w:rsid w:val="009D65C7"/>
    <w:rsid w:val="009F46EC"/>
    <w:rsid w:val="00A00F75"/>
    <w:rsid w:val="00A1070B"/>
    <w:rsid w:val="00A76EB7"/>
    <w:rsid w:val="00AC4AAF"/>
    <w:rsid w:val="00B41922"/>
    <w:rsid w:val="00BD6ACE"/>
    <w:rsid w:val="00C53AAE"/>
    <w:rsid w:val="00C7735B"/>
    <w:rsid w:val="00C9595D"/>
    <w:rsid w:val="00CA739E"/>
    <w:rsid w:val="00CB4611"/>
    <w:rsid w:val="00CC4192"/>
    <w:rsid w:val="00CD5E59"/>
    <w:rsid w:val="00D32525"/>
    <w:rsid w:val="00D54D63"/>
    <w:rsid w:val="00D937E7"/>
    <w:rsid w:val="00E32CDA"/>
    <w:rsid w:val="00E34FED"/>
    <w:rsid w:val="00E428BD"/>
    <w:rsid w:val="00E564E4"/>
    <w:rsid w:val="00E62925"/>
    <w:rsid w:val="00E93456"/>
    <w:rsid w:val="00EB3EA4"/>
    <w:rsid w:val="00EE342C"/>
    <w:rsid w:val="00F22C48"/>
    <w:rsid w:val="00F6580C"/>
    <w:rsid w:val="00F90D94"/>
    <w:rsid w:val="00F92B12"/>
    <w:rsid w:val="00FD0DBE"/>
    <w:rsid w:val="00FD4EEE"/>
    <w:rsid w:val="00FD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FCA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nb-NO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0CCA"/>
  </w:style>
  <w:style w:type="paragraph" w:styleId="Overskrift1">
    <w:name w:val="heading 1"/>
    <w:basedOn w:val="Normal"/>
    <w:next w:val="Normal"/>
    <w:link w:val="Overskrift1Tegn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Punktmerketliste">
    <w:name w:val="List Bullet"/>
    <w:basedOn w:val="Normal"/>
    <w:uiPriority w:val="9"/>
    <w:qFormat/>
    <w:pPr>
      <w:numPr>
        <w:numId w:val="3"/>
      </w:numPr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merertliste">
    <w:name w:val="List Number"/>
    <w:basedOn w:val="Normal"/>
    <w:uiPriority w:val="9"/>
    <w:qFormat/>
    <w:pPr>
      <w:numPr>
        <w:numId w:val="4"/>
      </w:numPr>
    </w:pPr>
  </w:style>
  <w:style w:type="paragraph" w:styleId="Topptekst">
    <w:name w:val="header"/>
    <w:basedOn w:val="Normal"/>
    <w:link w:val="TopptekstTegn"/>
    <w:uiPriority w:val="99"/>
    <w:unhideWhenUsed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pPr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character" w:styleId="Plassholdertekst">
    <w:name w:val="Placeholder Text"/>
    <w:basedOn w:val="Standardskriftforavsnitt"/>
    <w:uiPriority w:val="99"/>
    <w:semiHidden/>
    <w:rsid w:val="00713E5A"/>
    <w:rPr>
      <w:color w:val="595959" w:themeColor="text1" w:themeTint="A6"/>
    </w:rPr>
  </w:style>
  <w:style w:type="paragraph" w:styleId="Tittel">
    <w:name w:val="Title"/>
    <w:basedOn w:val="Normal"/>
    <w:link w:val="TittelTeg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dertittel">
    <w:name w:val="Subtitle"/>
    <w:basedOn w:val="Normal"/>
    <w:link w:val="UndertittelTeg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Pr>
      <w:rFonts w:eastAsiaTheme="minorEastAsia"/>
      <w:caps/>
      <w:sz w:val="40"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ktittel">
    <w:name w:val="Book Title"/>
    <w:basedOn w:val="Standardskriftforavsnit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vakutheving">
    <w:name w:val="Subtle Emphasis"/>
    <w:basedOn w:val="Standardskriftforavsnitt"/>
    <w:uiPriority w:val="19"/>
    <w:semiHidden/>
    <w:unhideWhenUsed/>
    <w:qFormat/>
    <w:rPr>
      <w:i/>
      <w:iCs/>
      <w:color w:val="404040" w:themeColor="text1" w:themeTint="BF"/>
    </w:rPr>
  </w:style>
  <w:style w:type="character" w:styleId="Utheving">
    <w:name w:val="Emphasis"/>
    <w:basedOn w:val="Standardskriftforavsnitt"/>
    <w:uiPriority w:val="20"/>
    <w:semiHidden/>
    <w:unhideWhenUsed/>
    <w:qFormat/>
    <w:rPr>
      <w:b/>
      <w:iCs/>
      <w:color w:val="262626" w:themeColor="text1" w:themeTint="D9"/>
    </w:rPr>
  </w:style>
  <w:style w:type="character" w:styleId="Sterkutheving">
    <w:name w:val="Intense Emphasis"/>
    <w:basedOn w:val="Standardskriftforavsnit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erk">
    <w:name w:val="Strong"/>
    <w:basedOn w:val="Standardskriftforavsnitt"/>
    <w:uiPriority w:val="22"/>
    <w:semiHidden/>
    <w:unhideWhenUsed/>
    <w:qFormat/>
    <w:rPr>
      <w:b/>
      <w:bCs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SitatTegn">
    <w:name w:val="Sitat Tegn"/>
    <w:basedOn w:val="Standardskriftforavsnitt"/>
    <w:link w:val="Sitat"/>
    <w:uiPriority w:val="29"/>
    <w:semiHidden/>
    <w:rPr>
      <w:i/>
      <w:iCs/>
      <w:sz w:val="36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Pr>
      <w:b/>
      <w:i/>
      <w:iCs/>
      <w:sz w:val="36"/>
    </w:rPr>
  </w:style>
  <w:style w:type="character" w:styleId="Svakreferanse">
    <w:name w:val="Subtle Reference"/>
    <w:basedOn w:val="Standardskriftforavsnit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styleId="Hyperkobling">
    <w:name w:val="Hyperlink"/>
    <w:basedOn w:val="Standardskriftforavsnitt"/>
    <w:uiPriority w:val="98"/>
    <w:qFormat/>
    <w:rsid w:val="00F22C48"/>
    <w:rPr>
      <w:color w:val="731C3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425F0D"/>
    <w:rPr>
      <w:sz w:val="22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425F0D"/>
    <w:rPr>
      <w:sz w:val="22"/>
      <w:szCs w:val="16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425F0D"/>
    <w:rPr>
      <w:sz w:val="22"/>
      <w:szCs w:val="1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25F0D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25F0D"/>
    <w:rPr>
      <w:sz w:val="22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25F0D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25F0D"/>
    <w:rPr>
      <w:b/>
      <w:bCs/>
      <w:sz w:val="22"/>
      <w:szCs w:val="20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425F0D"/>
    <w:rPr>
      <w:sz w:val="22"/>
      <w:szCs w:val="20"/>
    </w:rPr>
  </w:style>
  <w:style w:type="paragraph" w:styleId="Avsenderadresse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425F0D"/>
    <w:rPr>
      <w:sz w:val="22"/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25F0D"/>
    <w:rPr>
      <w:rFonts w:ascii="Consolas" w:hAnsi="Consolas"/>
      <w:sz w:val="22"/>
      <w:szCs w:val="20"/>
    </w:rPr>
  </w:style>
  <w:style w:type="character" w:styleId="HTML-skrivemaskin">
    <w:name w:val="HTML Typewriter"/>
    <w:basedOn w:val="Standardskriftforavsnit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krotekst">
    <w:name w:val="macro"/>
    <w:link w:val="MakrotekstTegn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425F0D"/>
    <w:rPr>
      <w:rFonts w:ascii="Consolas" w:hAnsi="Consolas"/>
      <w:sz w:val="22"/>
      <w:szCs w:val="20"/>
    </w:rPr>
  </w:style>
  <w:style w:type="paragraph" w:styleId="Rentekst">
    <w:name w:val="Plain Text"/>
    <w:basedOn w:val="Normal"/>
    <w:link w:val="RentekstTegn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425F0D"/>
    <w:rPr>
      <w:rFonts w:ascii="Consolas" w:hAnsi="Consolas"/>
      <w:sz w:val="22"/>
      <w:szCs w:val="21"/>
    </w:rPr>
  </w:style>
  <w:style w:type="paragraph" w:styleId="Meldingshode">
    <w:name w:val="Message Header"/>
    <w:basedOn w:val="Normal"/>
    <w:link w:val="MeldingshodeTegn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table" w:styleId="Tabellrutenett">
    <w:name w:val="Table Grid"/>
    <w:basedOn w:val="Vanligtabell"/>
    <w:uiPriority w:val="39"/>
    <w:rsid w:val="007F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developer.mozilla.org/en-US/docs/Learn/" TargetMode="External"/><Relationship Id="rId9" Type="http://schemas.openxmlformats.org/officeDocument/2006/relationships/hyperlink" Target="http://www.example.com:80/path/to/myfile.html?key1=valu%20e1&amp;key2=value2#SomewhereInTheDocument" TargetMode="External"/><Relationship Id="rId10" Type="http://schemas.openxmlformats.org/officeDocument/2006/relationships/hyperlink" Target="http://Www.examp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derlindberg/Library/Containers/com.microsoft.Word/Data/Library/Caches/1044/TM16392936/Ta%20nota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Punktmerketliste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B8"/>
    <w:rsid w:val="001D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29E85E92C56B443B4AD91E8A6DC7C8D">
    <w:name w:val="E29E85E92C56B443B4AD91E8A6DC7C8D"/>
  </w:style>
  <w:style w:type="paragraph" w:styleId="Punktmerketliste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2AD841B443AB204F9AEAB3A5BE5D4596">
    <w:name w:val="2AD841B443AB204F9AEAB3A5BE5D4596"/>
  </w:style>
  <w:style w:type="paragraph" w:customStyle="1" w:styleId="A17C6D9D40F85F4B91ECBAC3D504C7C4">
    <w:name w:val="A17C6D9D40F85F4B91ECBAC3D504C7C4"/>
  </w:style>
  <w:style w:type="character" w:styleId="Hyperkobling">
    <w:name w:val="Hyperlink"/>
    <w:basedOn w:val="Standardskriftforavsnitt"/>
    <w:uiPriority w:val="98"/>
    <w:qFormat/>
    <w:rPr>
      <w:color w:val="0563C1" w:themeColor="hyperlink"/>
      <w:u w:val="single"/>
    </w:rPr>
  </w:style>
  <w:style w:type="paragraph" w:customStyle="1" w:styleId="8D82292AA80F2B4B9A598C866B3E43D2">
    <w:name w:val="8D82292AA80F2B4B9A598C866B3E43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 notater.dotx</Template>
  <TotalTime>256</TotalTime>
  <Pages>19</Pages>
  <Words>3038</Words>
  <Characters>14888</Characters>
  <Application>Microsoft Macintosh Word</Application>
  <DocSecurity>0</DocSecurity>
  <Lines>572</Lines>
  <Paragraphs>512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Webtek sammendrag</dc:title>
  <dc:subject>Webtek</dc:subject>
  <dc:creator>Sander Bjerklund Lindberg</dc:creator>
  <cp:keywords/>
  <dc:description/>
  <cp:lastModifiedBy>Sander Bjerklund Lindberg</cp:lastModifiedBy>
  <cp:revision>14</cp:revision>
  <dcterms:created xsi:type="dcterms:W3CDTF">2017-12-13T08:38:00Z</dcterms:created>
  <dcterms:modified xsi:type="dcterms:W3CDTF">2017-12-13T17:34:00Z</dcterms:modified>
  <cp:category/>
</cp:coreProperties>
</file>